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1EF363" w14:textId="77777777" w:rsidR="004D1195" w:rsidRDefault="00F80415" w:rsidP="006B4F3A">
      <w:pPr>
        <w:pStyle w:val="Heading4"/>
      </w:pPr>
      <w:r>
        <w:rPr>
          <w:noProof/>
          <w:lang w:eastAsia="en-AU"/>
        </w:rPr>
        <w:drawing>
          <wp:anchor distT="0" distB="0" distL="114300" distR="114300" simplePos="0" relativeHeight="251658240" behindDoc="1" locked="0" layoutInCell="1" allowOverlap="1" wp14:anchorId="63043D52" wp14:editId="34B15C84">
            <wp:simplePos x="0" y="0"/>
            <wp:positionH relativeFrom="column">
              <wp:posOffset>-438150</wp:posOffset>
            </wp:positionH>
            <wp:positionV relativeFrom="paragraph">
              <wp:posOffset>-371475</wp:posOffset>
            </wp:positionV>
            <wp:extent cx="2533650" cy="13214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wi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33650" cy="1321435"/>
                    </a:xfrm>
                    <a:prstGeom prst="rect">
                      <a:avLst/>
                    </a:prstGeom>
                  </pic:spPr>
                </pic:pic>
              </a:graphicData>
            </a:graphic>
            <wp14:sizeRelH relativeFrom="page">
              <wp14:pctWidth>0</wp14:pctWidth>
            </wp14:sizeRelH>
            <wp14:sizeRelV relativeFrom="page">
              <wp14:pctHeight>0</wp14:pctHeight>
            </wp14:sizeRelV>
          </wp:anchor>
        </w:drawing>
      </w:r>
      <w:r w:rsidR="004D1195">
        <w:rPr>
          <w:noProof/>
          <w:lang w:eastAsia="en-AU"/>
        </w:rPr>
        <mc:AlternateContent>
          <mc:Choice Requires="wps">
            <w:drawing>
              <wp:anchor distT="0" distB="0" distL="114300" distR="114300" simplePos="0" relativeHeight="251657215" behindDoc="1" locked="0" layoutInCell="1" allowOverlap="1" wp14:anchorId="2B86DC97" wp14:editId="6FC965CB">
                <wp:simplePos x="0" y="0"/>
                <wp:positionH relativeFrom="page">
                  <wp:align>left</wp:align>
                </wp:positionH>
                <wp:positionV relativeFrom="paragraph">
                  <wp:posOffset>-904875</wp:posOffset>
                </wp:positionV>
                <wp:extent cx="7543800" cy="20669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7543800" cy="2066925"/>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CD08F8" id="Rectangle 2" o:spid="_x0000_s1026" style="position:absolute;margin-left:0;margin-top:-71.25pt;width:594pt;height:162.75pt;z-index:-251659265;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" fillcolor="#c3c3c3 [2166]" strokecolor="#a5a5a5 [3206]" strokeweight=".5pt">
                <v:fill color2="#b6b6b6 [2614]" rotate="t" colors="0 #d2d2d2;.5 #c8c8c8;1 silver" focus="100%" type="gradient">
                  <o:fill v:ext="view" type="gradientUnscaled"/>
                </v:fill>
                <w10:wrap anchorx="page"/>
              </v:rect>
            </w:pict>
          </mc:Fallback>
        </mc:AlternateContent>
      </w:r>
    </w:p>
    <w:p w14:paraId="126C0DF6" w14:textId="77777777" w:rsidR="004D1195" w:rsidRDefault="004D1195" w:rsidP="00F80415">
      <w:pPr>
        <w:pStyle w:val="Title"/>
      </w:pPr>
    </w:p>
    <w:p w14:paraId="5660468C" w14:textId="77777777" w:rsidR="00AA77CE" w:rsidRPr="00F80415" w:rsidRDefault="00A63EBB" w:rsidP="00F80415">
      <w:pPr>
        <w:pStyle w:val="Title"/>
      </w:pPr>
      <w:r>
        <w:t>Software Test Report</w:t>
      </w:r>
    </w:p>
    <w:p w14:paraId="467F3AD5" w14:textId="77777777" w:rsidR="004D1195" w:rsidRDefault="004D1195" w:rsidP="00F80415">
      <w:pPr>
        <w:pStyle w:val="Subtitle"/>
      </w:pPr>
    </w:p>
    <w:p w14:paraId="1A00CC48" w14:textId="77777777" w:rsidR="004D1195" w:rsidRDefault="004D1195" w:rsidP="00F80415">
      <w:pPr>
        <w:pStyle w:val="Subtitle"/>
      </w:pPr>
    </w:p>
    <w:p w14:paraId="2BA9A3E6" w14:textId="77777777" w:rsidR="004D1195" w:rsidRDefault="004D1195" w:rsidP="00F80415">
      <w:pPr>
        <w:pStyle w:val="Subtitle"/>
      </w:pPr>
    </w:p>
    <w:p w14:paraId="26017BCF" w14:textId="77777777" w:rsidR="004D1195" w:rsidRDefault="004D1195" w:rsidP="00F80415">
      <w:pPr>
        <w:pStyle w:val="Subtitle"/>
      </w:pPr>
    </w:p>
    <w:p w14:paraId="21F77218" w14:textId="77777777" w:rsidR="004D1195" w:rsidRDefault="004D1195" w:rsidP="00F80415">
      <w:pPr>
        <w:pStyle w:val="Subtitle"/>
      </w:pPr>
    </w:p>
    <w:p w14:paraId="2CE0B78B" w14:textId="77777777" w:rsidR="004D1195" w:rsidRDefault="004D1195" w:rsidP="00F80415">
      <w:pPr>
        <w:pStyle w:val="Subtitle"/>
      </w:pPr>
    </w:p>
    <w:p w14:paraId="43EE2B82" w14:textId="77777777" w:rsidR="004D1195" w:rsidRDefault="004D1195" w:rsidP="00F80415">
      <w:pPr>
        <w:pStyle w:val="Subtitle"/>
      </w:pPr>
    </w:p>
    <w:p w14:paraId="2307F62A" w14:textId="77777777" w:rsidR="004D1195" w:rsidRDefault="004D1195" w:rsidP="00F80415">
      <w:pPr>
        <w:pStyle w:val="Subtitle"/>
      </w:pPr>
    </w:p>
    <w:p w14:paraId="037B7E3B" w14:textId="77777777" w:rsidR="004D1195" w:rsidRDefault="004D1195" w:rsidP="00F80415">
      <w:pPr>
        <w:pStyle w:val="Subtitle"/>
      </w:pPr>
    </w:p>
    <w:p w14:paraId="33A65029" w14:textId="77777777" w:rsidR="004D1195" w:rsidRDefault="004D1195" w:rsidP="00F80415">
      <w:pPr>
        <w:pStyle w:val="Subtitle"/>
      </w:pPr>
    </w:p>
    <w:p w14:paraId="0E5E0D9D" w14:textId="77777777" w:rsidR="004D1195" w:rsidRDefault="004D1195" w:rsidP="00F80415">
      <w:pPr>
        <w:pStyle w:val="Subtitle"/>
      </w:pPr>
    </w:p>
    <w:p w14:paraId="493CF5E9" w14:textId="77777777" w:rsidR="004D1195" w:rsidRDefault="004D1195" w:rsidP="00F80415">
      <w:pPr>
        <w:pStyle w:val="Subtitle"/>
      </w:pPr>
    </w:p>
    <w:p w14:paraId="42B2B620" w14:textId="77777777" w:rsidR="004D1195" w:rsidRDefault="004D1195" w:rsidP="00F80415">
      <w:pPr>
        <w:pStyle w:val="Subtitle"/>
      </w:pPr>
    </w:p>
    <w:p w14:paraId="5D01B23B" w14:textId="77777777" w:rsidR="004D1195" w:rsidRDefault="004D1195" w:rsidP="00F80415">
      <w:pPr>
        <w:pStyle w:val="Subtitle"/>
      </w:pPr>
    </w:p>
    <w:p w14:paraId="251F5BA6" w14:textId="77777777" w:rsidR="004D1195" w:rsidRDefault="004D1195" w:rsidP="00F80415">
      <w:pPr>
        <w:pStyle w:val="Subtitle"/>
      </w:pPr>
    </w:p>
    <w:p w14:paraId="3F0BBD75" w14:textId="77777777" w:rsidR="004D1195" w:rsidRDefault="004D1195" w:rsidP="00F80415">
      <w:pPr>
        <w:pStyle w:val="Subtitle"/>
      </w:pPr>
    </w:p>
    <w:p w14:paraId="406FF64A" w14:textId="77777777" w:rsidR="004D1195" w:rsidRDefault="004D1195" w:rsidP="00F80415">
      <w:pPr>
        <w:pStyle w:val="Subtitle"/>
      </w:pPr>
    </w:p>
    <w:p w14:paraId="224844FC" w14:textId="77777777" w:rsidR="004D1195" w:rsidRDefault="004D1195" w:rsidP="00F80415">
      <w:pPr>
        <w:pStyle w:val="Subtitle"/>
      </w:pPr>
    </w:p>
    <w:p w14:paraId="498B31B1" w14:textId="77777777" w:rsidR="004D1195" w:rsidRDefault="004D1195" w:rsidP="00F80415">
      <w:pPr>
        <w:pStyle w:val="Subtitle"/>
      </w:pPr>
    </w:p>
    <w:p w14:paraId="7BFE2B57" w14:textId="77777777" w:rsidR="006540BF" w:rsidRDefault="006540BF" w:rsidP="00F80415">
      <w:pPr>
        <w:pStyle w:val="Subtitle"/>
      </w:pPr>
    </w:p>
    <w:p w14:paraId="60D192DA" w14:textId="77777777" w:rsidR="00AA77CE" w:rsidRPr="00F80415" w:rsidRDefault="00E8327E" w:rsidP="00F80415">
      <w:pPr>
        <w:pStyle w:val="Subtitle"/>
      </w:pPr>
      <w:r w:rsidRPr="00F80415">
        <w:t>Red Opal</w:t>
      </w:r>
      <w:r w:rsidR="004D1195" w:rsidRPr="00F80415">
        <w:t xml:space="preserve"> Innovations</w:t>
      </w:r>
    </w:p>
    <w:p w14:paraId="62FBA4E9" w14:textId="77777777" w:rsidR="006D740F" w:rsidRPr="00F80415" w:rsidRDefault="004D1195" w:rsidP="00F80415">
      <w:pPr>
        <w:pStyle w:val="Subtitle"/>
      </w:pPr>
      <w:r w:rsidRPr="00F80415">
        <w:t>V</w:t>
      </w:r>
      <w:r w:rsidR="00AA77CE" w:rsidRPr="00F80415">
        <w:t>ersion</w:t>
      </w:r>
      <w:r w:rsidRPr="00F80415">
        <w:t xml:space="preserve"> 1</w:t>
      </w:r>
    </w:p>
    <w:p w14:paraId="6AF2782D" w14:textId="77777777" w:rsidR="006D740F" w:rsidRDefault="006D740F" w:rsidP="006D740F">
      <w:pPr>
        <w:rPr>
          <w:rFonts w:eastAsia="Trebuchet MS" w:cs="Trebuchet MS"/>
          <w:color w:val="1C4587"/>
          <w:sz w:val="26"/>
          <w:szCs w:val="20"/>
          <w:lang w:eastAsia="en-AU"/>
        </w:rPr>
      </w:pPr>
      <w:r>
        <w:br w:type="page"/>
      </w:r>
    </w:p>
    <w:sdt>
      <w:sdtPr>
        <w:rPr>
          <w:rFonts w:asciiTheme="minorHAnsi" w:eastAsiaTheme="minorHAnsi" w:hAnsiTheme="minorHAnsi" w:cstheme="minorBidi"/>
          <w:color w:val="auto"/>
          <w:sz w:val="22"/>
          <w:szCs w:val="22"/>
          <w:lang w:val="en-AU"/>
        </w:rPr>
        <w:id w:val="-1381472604"/>
        <w:docPartObj>
          <w:docPartGallery w:val="Table of Contents"/>
          <w:docPartUnique/>
        </w:docPartObj>
      </w:sdtPr>
      <w:sdtEndPr>
        <w:rPr>
          <w:rFonts w:ascii="Trebuchet MS" w:hAnsi="Trebuchet MS"/>
          <w:b/>
          <w:bCs/>
          <w:noProof/>
          <w:sz w:val="20"/>
        </w:rPr>
      </w:sdtEndPr>
      <w:sdtContent>
        <w:p w14:paraId="72F94803" w14:textId="77777777" w:rsidR="004D1195" w:rsidRPr="00A25945" w:rsidRDefault="004D1195" w:rsidP="00F80415">
          <w:pPr>
            <w:pStyle w:val="TOCHeading"/>
            <w:rPr>
              <w:rStyle w:val="SubtitleChar"/>
            </w:rPr>
          </w:pPr>
          <w:r w:rsidRPr="00A25945">
            <w:rPr>
              <w:rStyle w:val="SubtitleChar"/>
            </w:rPr>
            <w:t>Table of Contents</w:t>
          </w:r>
        </w:p>
        <w:p w14:paraId="604C8A0F" w14:textId="77777777" w:rsidR="00925254" w:rsidRDefault="004D1195">
          <w:pPr>
            <w:rPr>
              <w:b/>
              <w:bCs/>
              <w:noProof/>
            </w:rPr>
          </w:pPr>
          <w:r>
            <w:fldChar w:fldCharType="begin"/>
          </w:r>
          <w:r w:rsidR="00595EAD">
            <w:instrText xml:space="preserve"> TOC \o "1-2</w:instrText>
          </w:r>
          <w:r>
            <w:instrText xml:space="preserve">" \h \z \u </w:instrText>
          </w:r>
          <w:r>
            <w:fldChar w:fldCharType="separate"/>
          </w:r>
          <w:r w:rsidR="007C1788">
            <w:rPr>
              <w:b/>
              <w:bCs/>
              <w:noProof/>
              <w:lang w:val="en-US"/>
            </w:rPr>
            <w:t>No table of contents entries found.</w:t>
          </w:r>
          <w:r>
            <w:rPr>
              <w:b/>
              <w:bCs/>
              <w:noProof/>
            </w:rPr>
            <w:fldChar w:fldCharType="end"/>
          </w:r>
          <w:r w:rsidR="00F767E3">
            <w:rPr>
              <w:b/>
              <w:bCs/>
              <w:noProof/>
            </w:rPr>
            <w:t xml:space="preserve"> </w:t>
          </w:r>
          <w:r w:rsidR="00F767E3">
            <w:rPr>
              <w:b/>
              <w:bCs/>
              <w:noProof/>
              <w:color w:val="FF0000"/>
            </w:rPr>
            <w:t>[update Table of Contents when finished]</w:t>
          </w:r>
        </w:p>
      </w:sdtContent>
    </w:sdt>
    <w:p w14:paraId="73593BBC" w14:textId="77777777" w:rsidR="00F767E3" w:rsidRDefault="00925254" w:rsidP="008472FD">
      <w:pPr>
        <w:pStyle w:val="Heading1"/>
        <w:rPr>
          <w:noProof/>
        </w:rPr>
      </w:pPr>
      <w:r>
        <w:rPr>
          <w:noProof/>
        </w:rPr>
        <w:br w:type="page"/>
      </w:r>
    </w:p>
    <w:p w14:paraId="415596C7" w14:textId="77777777" w:rsidR="00F767E3" w:rsidRDefault="00F767E3" w:rsidP="00F767E3">
      <w:r w:rsidRPr="00AA2827">
        <w:rPr>
          <w:color w:val="FF0000"/>
        </w:rPr>
        <w:lastRenderedPageBreak/>
        <w:t>[Your instructions are enclosed in square brackets. Delete the instructions when finished.]</w:t>
      </w:r>
    </w:p>
    <w:p w14:paraId="0B863753" w14:textId="77777777" w:rsidR="00925254" w:rsidRDefault="00A63EBB" w:rsidP="008472FD">
      <w:pPr>
        <w:pStyle w:val="Heading1"/>
        <w:rPr>
          <w:noProof/>
        </w:rPr>
      </w:pPr>
      <w:r>
        <w:rPr>
          <w:noProof/>
        </w:rPr>
        <w:t>Overview</w:t>
      </w:r>
    </w:p>
    <w:p w14:paraId="37051543" w14:textId="77777777" w:rsidR="008472FD" w:rsidRDefault="00A63EBB" w:rsidP="008472FD">
      <w:r w:rsidRPr="00A63EBB">
        <w:t xml:space="preserve">This document is the software test report of the testing phase of the </w:t>
      </w:r>
      <w:r w:rsidRPr="00A63EBB">
        <w:rPr>
          <w:color w:val="FF0000"/>
        </w:rPr>
        <w:t xml:space="preserve">[project name] </w:t>
      </w:r>
      <w:r w:rsidRPr="00A63EBB">
        <w:t>software development project. It contains the results of tests, which were execu</w:t>
      </w:r>
      <w:r>
        <w:t>ted during the testing phase</w:t>
      </w:r>
      <w:r w:rsidRPr="00A63EBB">
        <w:t>.</w:t>
      </w:r>
    </w:p>
    <w:p w14:paraId="590D8853" w14:textId="77777777" w:rsidR="00A63EBB" w:rsidRDefault="00A63EBB" w:rsidP="00A63EBB">
      <w:pPr>
        <w:pStyle w:val="Heading1"/>
      </w:pPr>
      <w:r>
        <w:t>Test cases</w:t>
      </w:r>
    </w:p>
    <w:p w14:paraId="7733C1F3" w14:textId="789D9051" w:rsidR="00A63EBB" w:rsidRPr="00A4534D" w:rsidRDefault="00A63EBB" w:rsidP="008472FD">
      <w:r w:rsidRPr="00A4534D">
        <w:t xml:space="preserve">[List the test </w:t>
      </w:r>
      <w:r w:rsidR="00A4534D">
        <w:t>cases</w:t>
      </w:r>
      <w:r w:rsidRPr="00A4534D">
        <w:t xml:space="preserve"> used</w:t>
      </w:r>
      <w:r w:rsidR="00A4534D">
        <w:t xml:space="preserve">. </w:t>
      </w:r>
      <w:r w:rsidRPr="00A4534D">
        <w:t>Th</w:t>
      </w:r>
      <w:r w:rsidR="007751CD">
        <w:t>ese</w:t>
      </w:r>
      <w:r w:rsidRPr="00A4534D">
        <w:t xml:space="preserve"> may be listed in a table, such as below</w:t>
      </w:r>
      <w:r w:rsidR="008C46BC">
        <w:t>.</w:t>
      </w:r>
      <w:r w:rsidRPr="00A4534D">
        <w:t>]</w:t>
      </w:r>
    </w:p>
    <w:tbl>
      <w:tblPr>
        <w:tblStyle w:val="ROItable"/>
        <w:tblW w:w="0" w:type="auto"/>
        <w:tblLook w:val="04A0" w:firstRow="1" w:lastRow="0" w:firstColumn="1" w:lastColumn="0" w:noHBand="0" w:noVBand="1"/>
      </w:tblPr>
      <w:tblGrid>
        <w:gridCol w:w="1131"/>
        <w:gridCol w:w="1984"/>
        <w:gridCol w:w="3643"/>
        <w:gridCol w:w="2252"/>
      </w:tblGrid>
      <w:tr w:rsidR="00A4534D" w:rsidRPr="00A4534D" w14:paraId="67F4406D" w14:textId="77777777" w:rsidTr="00A4534D">
        <w:trPr>
          <w:cnfStyle w:val="100000000000" w:firstRow="1" w:lastRow="0" w:firstColumn="0" w:lastColumn="0" w:oddVBand="0" w:evenVBand="0" w:oddHBand="0" w:evenHBand="0" w:firstRowFirstColumn="0" w:firstRowLastColumn="0" w:lastRowFirstColumn="0" w:lastRowLastColumn="0"/>
        </w:trPr>
        <w:tc>
          <w:tcPr>
            <w:tcW w:w="1126" w:type="dxa"/>
          </w:tcPr>
          <w:p w14:paraId="17A47367" w14:textId="77777777" w:rsidR="00A4534D" w:rsidRPr="00A4534D" w:rsidRDefault="00A4534D" w:rsidP="008472FD">
            <w:pPr>
              <w:rPr>
                <w:sz w:val="26"/>
                <w:szCs w:val="26"/>
              </w:rPr>
            </w:pPr>
            <w:r w:rsidRPr="00A4534D">
              <w:rPr>
                <w:sz w:val="26"/>
                <w:szCs w:val="26"/>
              </w:rPr>
              <w:t>Test case ID</w:t>
            </w:r>
          </w:p>
        </w:tc>
        <w:tc>
          <w:tcPr>
            <w:tcW w:w="1985" w:type="dxa"/>
          </w:tcPr>
          <w:p w14:paraId="1AEBEE18" w14:textId="77777777" w:rsidR="00A4534D" w:rsidRPr="00A4534D" w:rsidRDefault="00A4534D" w:rsidP="008472FD">
            <w:pPr>
              <w:rPr>
                <w:sz w:val="26"/>
                <w:szCs w:val="26"/>
              </w:rPr>
            </w:pPr>
            <w:r w:rsidRPr="00A4534D">
              <w:rPr>
                <w:sz w:val="26"/>
                <w:szCs w:val="26"/>
              </w:rPr>
              <w:t>Test case name</w:t>
            </w:r>
          </w:p>
        </w:tc>
        <w:tc>
          <w:tcPr>
            <w:tcW w:w="3646" w:type="dxa"/>
          </w:tcPr>
          <w:p w14:paraId="6819C09E" w14:textId="77777777" w:rsidR="00A4534D" w:rsidRPr="00A4534D" w:rsidRDefault="00A4534D" w:rsidP="008472FD">
            <w:pPr>
              <w:rPr>
                <w:sz w:val="26"/>
                <w:szCs w:val="26"/>
              </w:rPr>
            </w:pPr>
            <w:r w:rsidRPr="00A4534D">
              <w:rPr>
                <w:sz w:val="26"/>
                <w:szCs w:val="26"/>
              </w:rPr>
              <w:t>Summary</w:t>
            </w:r>
          </w:p>
        </w:tc>
        <w:tc>
          <w:tcPr>
            <w:tcW w:w="2253" w:type="dxa"/>
          </w:tcPr>
          <w:p w14:paraId="3EFF6C8D" w14:textId="77777777" w:rsidR="00A4534D" w:rsidRPr="00A4534D" w:rsidRDefault="00A4534D" w:rsidP="008472FD">
            <w:pPr>
              <w:rPr>
                <w:sz w:val="26"/>
                <w:szCs w:val="26"/>
              </w:rPr>
            </w:pPr>
            <w:r w:rsidRPr="00A4534D">
              <w:rPr>
                <w:sz w:val="26"/>
                <w:szCs w:val="26"/>
              </w:rPr>
              <w:t>Expected results</w:t>
            </w:r>
          </w:p>
        </w:tc>
      </w:tr>
      <w:tr w:rsidR="00A4534D" w:rsidRPr="00A4534D" w14:paraId="49B439FE" w14:textId="77777777" w:rsidTr="00A4534D">
        <w:tc>
          <w:tcPr>
            <w:tcW w:w="1126" w:type="dxa"/>
          </w:tcPr>
          <w:p w14:paraId="20588252" w14:textId="77777777" w:rsidR="00A4534D" w:rsidRPr="00A4534D" w:rsidRDefault="00A4534D" w:rsidP="008472FD">
            <w:r w:rsidRPr="00A4534D">
              <w:t>[Unique identifier]</w:t>
            </w:r>
          </w:p>
        </w:tc>
        <w:tc>
          <w:tcPr>
            <w:tcW w:w="1985" w:type="dxa"/>
          </w:tcPr>
          <w:p w14:paraId="7E8C4CC4" w14:textId="77777777" w:rsidR="00A4534D" w:rsidRPr="00A4534D" w:rsidRDefault="00A4534D" w:rsidP="008472FD">
            <w:r w:rsidRPr="00A4534D">
              <w:t>[Short name to identify test case]</w:t>
            </w:r>
          </w:p>
        </w:tc>
        <w:tc>
          <w:tcPr>
            <w:tcW w:w="3646" w:type="dxa"/>
          </w:tcPr>
          <w:p w14:paraId="6769F842" w14:textId="77777777" w:rsidR="00A4534D" w:rsidRPr="00A4534D" w:rsidRDefault="00A4534D" w:rsidP="00A4534D">
            <w:r w:rsidRPr="00A4534D">
              <w:t>[Brief summary, or list of data]</w:t>
            </w:r>
          </w:p>
        </w:tc>
        <w:tc>
          <w:tcPr>
            <w:tcW w:w="2253" w:type="dxa"/>
          </w:tcPr>
          <w:p w14:paraId="6765DBF5" w14:textId="77777777" w:rsidR="00A4534D" w:rsidRPr="00A4534D" w:rsidRDefault="00A4534D" w:rsidP="008472FD">
            <w:r w:rsidRPr="00A4534D">
              <w:t>[What the expected results are]</w:t>
            </w:r>
          </w:p>
        </w:tc>
      </w:tr>
      <w:tr w:rsidR="00A4534D" w:rsidRPr="00A4534D" w14:paraId="10BC2632" w14:textId="77777777" w:rsidTr="00A4534D">
        <w:tc>
          <w:tcPr>
            <w:tcW w:w="1126" w:type="dxa"/>
          </w:tcPr>
          <w:p w14:paraId="2221A602" w14:textId="77777777" w:rsidR="00A4534D" w:rsidRPr="00A4534D" w:rsidRDefault="00A4534D" w:rsidP="008472FD"/>
        </w:tc>
        <w:tc>
          <w:tcPr>
            <w:tcW w:w="1985" w:type="dxa"/>
          </w:tcPr>
          <w:p w14:paraId="7FEA614E" w14:textId="77777777" w:rsidR="00A4534D" w:rsidRPr="00A4534D" w:rsidRDefault="00A4534D" w:rsidP="008472FD"/>
        </w:tc>
        <w:tc>
          <w:tcPr>
            <w:tcW w:w="3646" w:type="dxa"/>
          </w:tcPr>
          <w:p w14:paraId="5DA3F195" w14:textId="77777777" w:rsidR="00A4534D" w:rsidRPr="00A4534D" w:rsidRDefault="00A4534D" w:rsidP="008472FD"/>
        </w:tc>
        <w:tc>
          <w:tcPr>
            <w:tcW w:w="2253" w:type="dxa"/>
          </w:tcPr>
          <w:p w14:paraId="7577D1E5" w14:textId="77777777" w:rsidR="00A4534D" w:rsidRPr="00A4534D" w:rsidRDefault="00A4534D" w:rsidP="008472FD"/>
        </w:tc>
      </w:tr>
      <w:tr w:rsidR="00A4534D" w:rsidRPr="00A4534D" w14:paraId="4E1379BA" w14:textId="77777777" w:rsidTr="00A4534D">
        <w:tc>
          <w:tcPr>
            <w:tcW w:w="1126" w:type="dxa"/>
          </w:tcPr>
          <w:p w14:paraId="1D120423" w14:textId="77777777" w:rsidR="00A4534D" w:rsidRPr="00A4534D" w:rsidRDefault="00A4534D" w:rsidP="008472FD"/>
        </w:tc>
        <w:tc>
          <w:tcPr>
            <w:tcW w:w="1985" w:type="dxa"/>
          </w:tcPr>
          <w:p w14:paraId="5735807D" w14:textId="77777777" w:rsidR="00A4534D" w:rsidRPr="00A4534D" w:rsidRDefault="00A4534D" w:rsidP="008472FD"/>
        </w:tc>
        <w:tc>
          <w:tcPr>
            <w:tcW w:w="3646" w:type="dxa"/>
          </w:tcPr>
          <w:p w14:paraId="3A8F2A14" w14:textId="77777777" w:rsidR="00A4534D" w:rsidRPr="00A4534D" w:rsidRDefault="00A4534D" w:rsidP="008472FD"/>
        </w:tc>
        <w:tc>
          <w:tcPr>
            <w:tcW w:w="2253" w:type="dxa"/>
          </w:tcPr>
          <w:p w14:paraId="214E25F9" w14:textId="77777777" w:rsidR="00A4534D" w:rsidRPr="00A4534D" w:rsidRDefault="00A4534D" w:rsidP="008472FD"/>
        </w:tc>
      </w:tr>
    </w:tbl>
    <w:p w14:paraId="5C31BE38" w14:textId="77777777" w:rsidR="00A63EBB" w:rsidRDefault="00A63EBB" w:rsidP="00A63EBB">
      <w:pPr>
        <w:pStyle w:val="Heading1"/>
      </w:pPr>
      <w:r>
        <w:t>Test process</w:t>
      </w:r>
    </w:p>
    <w:p w14:paraId="7B5B4886" w14:textId="77777777" w:rsidR="00A63EBB" w:rsidRPr="00A4534D" w:rsidRDefault="00A63EBB" w:rsidP="008472FD">
      <w:r w:rsidRPr="00A4534D">
        <w:t>[Give some information about the tests performed such as:</w:t>
      </w:r>
    </w:p>
    <w:p w14:paraId="77FA493E" w14:textId="77777777" w:rsidR="00A63EBB" w:rsidRPr="00A4534D" w:rsidRDefault="00A63EBB" w:rsidP="00A63EBB">
      <w:pPr>
        <w:pStyle w:val="ListParagraph"/>
        <w:numPr>
          <w:ilvl w:val="0"/>
          <w:numId w:val="9"/>
        </w:numPr>
      </w:pPr>
      <w:r w:rsidRPr="00A4534D">
        <w:t>when the tests were run</w:t>
      </w:r>
    </w:p>
    <w:p w14:paraId="57D8C66F" w14:textId="77777777" w:rsidR="00A63EBB" w:rsidRPr="00A4534D" w:rsidRDefault="00A63EBB" w:rsidP="00A63EBB">
      <w:pPr>
        <w:pStyle w:val="ListParagraph"/>
        <w:numPr>
          <w:ilvl w:val="0"/>
          <w:numId w:val="9"/>
        </w:numPr>
      </w:pPr>
      <w:r w:rsidRPr="00A4534D">
        <w:t>who was involved</w:t>
      </w:r>
    </w:p>
    <w:p w14:paraId="3241745B" w14:textId="77777777" w:rsidR="00A63EBB" w:rsidRPr="00A4534D" w:rsidRDefault="00A63EBB" w:rsidP="00A63EBB">
      <w:pPr>
        <w:pStyle w:val="ListParagraph"/>
        <w:numPr>
          <w:ilvl w:val="0"/>
          <w:numId w:val="9"/>
        </w:numPr>
      </w:pPr>
      <w:r w:rsidRPr="00A4534D">
        <w:t>what software version and/or platform was used.]</w:t>
      </w:r>
    </w:p>
    <w:p w14:paraId="14198D58" w14:textId="77777777" w:rsidR="00A63EBB" w:rsidRDefault="00A63EBB" w:rsidP="00A63EBB">
      <w:pPr>
        <w:pStyle w:val="Heading1"/>
      </w:pPr>
      <w:r>
        <w:t>Test results</w:t>
      </w:r>
    </w:p>
    <w:p w14:paraId="33502AFB" w14:textId="187CE93D" w:rsidR="00A63EBB" w:rsidRDefault="00A4534D" w:rsidP="00A63EBB">
      <w:r w:rsidRPr="00A4534D">
        <w:t xml:space="preserve">[List the actual results from the testing, which may include screenshots where relevant. Refer to the Test case ID (as listed in the Test cases), the outcome of the test (did it give the expected results?) and any relevant comments or information. </w:t>
      </w:r>
      <w:r w:rsidR="008C46BC" w:rsidRPr="00A4534D">
        <w:t>Th</w:t>
      </w:r>
      <w:r w:rsidR="008C46BC">
        <w:t>ese</w:t>
      </w:r>
      <w:r w:rsidR="008C46BC" w:rsidRPr="00A4534D">
        <w:t xml:space="preserve"> may be listed in a table, such as below</w:t>
      </w:r>
      <w:r w:rsidRPr="00A4534D">
        <w:t>.]</w:t>
      </w:r>
    </w:p>
    <w:tbl>
      <w:tblPr>
        <w:tblStyle w:val="ROItable"/>
        <w:tblW w:w="0" w:type="auto"/>
        <w:tblLook w:val="04A0" w:firstRow="1" w:lastRow="0" w:firstColumn="1" w:lastColumn="0" w:noHBand="0" w:noVBand="1"/>
      </w:tblPr>
      <w:tblGrid>
        <w:gridCol w:w="1132"/>
        <w:gridCol w:w="2688"/>
        <w:gridCol w:w="2939"/>
        <w:gridCol w:w="2251"/>
      </w:tblGrid>
      <w:tr w:rsidR="00902BE5" w:rsidRPr="00A4534D" w14:paraId="6A5D175A" w14:textId="77777777" w:rsidTr="00CA5C35">
        <w:trPr>
          <w:cnfStyle w:val="100000000000" w:firstRow="1" w:lastRow="0" w:firstColumn="0" w:lastColumn="0" w:oddVBand="0" w:evenVBand="0" w:oddHBand="0" w:evenHBand="0" w:firstRowFirstColumn="0" w:firstRowLastColumn="0" w:lastRowFirstColumn="0" w:lastRowLastColumn="0"/>
        </w:trPr>
        <w:tc>
          <w:tcPr>
            <w:tcW w:w="1132" w:type="dxa"/>
          </w:tcPr>
          <w:p w14:paraId="11D4B10A" w14:textId="77777777" w:rsidR="00902BE5" w:rsidRPr="00A4534D" w:rsidRDefault="00902BE5" w:rsidP="00847EC7">
            <w:pPr>
              <w:rPr>
                <w:sz w:val="26"/>
                <w:szCs w:val="26"/>
              </w:rPr>
            </w:pPr>
            <w:r w:rsidRPr="00A4534D">
              <w:rPr>
                <w:sz w:val="26"/>
                <w:szCs w:val="26"/>
              </w:rPr>
              <w:t>Test case ID</w:t>
            </w:r>
          </w:p>
        </w:tc>
        <w:tc>
          <w:tcPr>
            <w:tcW w:w="2688" w:type="dxa"/>
          </w:tcPr>
          <w:p w14:paraId="279895FD" w14:textId="5D0B0175" w:rsidR="00902BE5" w:rsidRPr="00A4534D" w:rsidRDefault="00902BE5" w:rsidP="00847EC7">
            <w:pPr>
              <w:rPr>
                <w:sz w:val="26"/>
                <w:szCs w:val="26"/>
              </w:rPr>
            </w:pPr>
            <w:r w:rsidRPr="00A4534D">
              <w:rPr>
                <w:sz w:val="26"/>
                <w:szCs w:val="26"/>
              </w:rPr>
              <w:t xml:space="preserve">Test </w:t>
            </w:r>
            <w:r w:rsidR="00344DAB">
              <w:rPr>
                <w:sz w:val="26"/>
                <w:szCs w:val="26"/>
              </w:rPr>
              <w:t>outcome</w:t>
            </w:r>
          </w:p>
        </w:tc>
        <w:tc>
          <w:tcPr>
            <w:tcW w:w="2939" w:type="dxa"/>
          </w:tcPr>
          <w:p w14:paraId="23BEDE15" w14:textId="29F6AD4C" w:rsidR="00902BE5" w:rsidRPr="00A4534D" w:rsidRDefault="00CA5C35" w:rsidP="00847EC7">
            <w:pPr>
              <w:rPr>
                <w:sz w:val="26"/>
                <w:szCs w:val="26"/>
              </w:rPr>
            </w:pPr>
            <w:r>
              <w:rPr>
                <w:sz w:val="26"/>
                <w:szCs w:val="26"/>
              </w:rPr>
              <w:t>Screenshots of testing</w:t>
            </w:r>
          </w:p>
        </w:tc>
        <w:tc>
          <w:tcPr>
            <w:tcW w:w="2251" w:type="dxa"/>
          </w:tcPr>
          <w:p w14:paraId="6C5A96EE" w14:textId="19FB5E80" w:rsidR="00902BE5" w:rsidRPr="00A4534D" w:rsidRDefault="00C868E0" w:rsidP="00847EC7">
            <w:pPr>
              <w:rPr>
                <w:sz w:val="26"/>
                <w:szCs w:val="26"/>
              </w:rPr>
            </w:pPr>
            <w:r>
              <w:rPr>
                <w:sz w:val="26"/>
                <w:szCs w:val="26"/>
              </w:rPr>
              <w:t>Actual</w:t>
            </w:r>
            <w:r w:rsidR="00902BE5" w:rsidRPr="00A4534D">
              <w:rPr>
                <w:sz w:val="26"/>
                <w:szCs w:val="26"/>
              </w:rPr>
              <w:t xml:space="preserve"> results</w:t>
            </w:r>
          </w:p>
        </w:tc>
      </w:tr>
      <w:tr w:rsidR="00902BE5" w:rsidRPr="00A4534D" w14:paraId="38BD1300" w14:textId="77777777" w:rsidTr="00CA5C35">
        <w:tc>
          <w:tcPr>
            <w:tcW w:w="1132" w:type="dxa"/>
          </w:tcPr>
          <w:p w14:paraId="1055D14F" w14:textId="77777777" w:rsidR="00902BE5" w:rsidRPr="00A4534D" w:rsidRDefault="00902BE5" w:rsidP="00847EC7">
            <w:r w:rsidRPr="00A4534D">
              <w:t>[Unique identifier]</w:t>
            </w:r>
          </w:p>
        </w:tc>
        <w:tc>
          <w:tcPr>
            <w:tcW w:w="2688" w:type="dxa"/>
          </w:tcPr>
          <w:p w14:paraId="474B6F9B" w14:textId="79F895F5" w:rsidR="00902BE5" w:rsidRPr="00A4534D" w:rsidRDefault="00902BE5" w:rsidP="00847EC7">
            <w:r w:rsidRPr="00A4534D">
              <w:t>[</w:t>
            </w:r>
            <w:r w:rsidR="00344DAB">
              <w:t>Did it give the expected results?</w:t>
            </w:r>
            <w:r w:rsidR="00E50703">
              <w:t xml:space="preserve"> Any other comments</w:t>
            </w:r>
            <w:r w:rsidRPr="00A4534D">
              <w:t>]</w:t>
            </w:r>
          </w:p>
        </w:tc>
        <w:tc>
          <w:tcPr>
            <w:tcW w:w="2939" w:type="dxa"/>
          </w:tcPr>
          <w:p w14:paraId="34057815" w14:textId="4BDF91BA" w:rsidR="00902BE5" w:rsidRPr="00A4534D" w:rsidRDefault="00902BE5" w:rsidP="00847EC7">
            <w:r w:rsidRPr="00A4534D">
              <w:t>[</w:t>
            </w:r>
            <w:r w:rsidR="00CA5C35">
              <w:t>Relevant screenshot</w:t>
            </w:r>
            <w:r w:rsidRPr="00A4534D">
              <w:t>]</w:t>
            </w:r>
          </w:p>
        </w:tc>
        <w:tc>
          <w:tcPr>
            <w:tcW w:w="2251" w:type="dxa"/>
          </w:tcPr>
          <w:p w14:paraId="50DC9140" w14:textId="7DCC211D" w:rsidR="00902BE5" w:rsidRPr="00A4534D" w:rsidRDefault="00902BE5" w:rsidP="00847EC7">
            <w:r w:rsidRPr="00A4534D">
              <w:t xml:space="preserve">[What the </w:t>
            </w:r>
            <w:r w:rsidR="00C868E0">
              <w:t>actual</w:t>
            </w:r>
            <w:r w:rsidRPr="00A4534D">
              <w:t xml:space="preserve"> results are]</w:t>
            </w:r>
          </w:p>
        </w:tc>
      </w:tr>
      <w:tr w:rsidR="00902BE5" w:rsidRPr="00A4534D" w14:paraId="360D0625" w14:textId="77777777" w:rsidTr="00CA5C35">
        <w:tc>
          <w:tcPr>
            <w:tcW w:w="1132" w:type="dxa"/>
          </w:tcPr>
          <w:p w14:paraId="488EBD2B" w14:textId="77777777" w:rsidR="00902BE5" w:rsidRPr="00A4534D" w:rsidRDefault="00902BE5" w:rsidP="00847EC7"/>
        </w:tc>
        <w:tc>
          <w:tcPr>
            <w:tcW w:w="2688" w:type="dxa"/>
          </w:tcPr>
          <w:p w14:paraId="26FBF01E" w14:textId="77777777" w:rsidR="00902BE5" w:rsidRPr="00A4534D" w:rsidRDefault="00902BE5" w:rsidP="00847EC7"/>
        </w:tc>
        <w:tc>
          <w:tcPr>
            <w:tcW w:w="2939" w:type="dxa"/>
          </w:tcPr>
          <w:p w14:paraId="2A376C0B" w14:textId="77777777" w:rsidR="00902BE5" w:rsidRPr="00A4534D" w:rsidRDefault="00902BE5" w:rsidP="00847EC7"/>
        </w:tc>
        <w:tc>
          <w:tcPr>
            <w:tcW w:w="2251" w:type="dxa"/>
          </w:tcPr>
          <w:p w14:paraId="2B389DDE" w14:textId="77777777" w:rsidR="00902BE5" w:rsidRPr="00A4534D" w:rsidRDefault="00902BE5" w:rsidP="00847EC7"/>
        </w:tc>
      </w:tr>
      <w:tr w:rsidR="00902BE5" w:rsidRPr="00A4534D" w14:paraId="4ABD025C" w14:textId="77777777" w:rsidTr="00CA5C35">
        <w:tc>
          <w:tcPr>
            <w:tcW w:w="1132" w:type="dxa"/>
          </w:tcPr>
          <w:p w14:paraId="2CB191A2" w14:textId="77777777" w:rsidR="00902BE5" w:rsidRPr="00A4534D" w:rsidRDefault="00902BE5" w:rsidP="00847EC7"/>
        </w:tc>
        <w:tc>
          <w:tcPr>
            <w:tcW w:w="2688" w:type="dxa"/>
          </w:tcPr>
          <w:p w14:paraId="332CC5AD" w14:textId="77777777" w:rsidR="00902BE5" w:rsidRPr="00A4534D" w:rsidRDefault="00902BE5" w:rsidP="00847EC7"/>
        </w:tc>
        <w:tc>
          <w:tcPr>
            <w:tcW w:w="2939" w:type="dxa"/>
          </w:tcPr>
          <w:p w14:paraId="57A83ECF" w14:textId="77777777" w:rsidR="00902BE5" w:rsidRPr="00A4534D" w:rsidRDefault="00902BE5" w:rsidP="00847EC7"/>
        </w:tc>
        <w:tc>
          <w:tcPr>
            <w:tcW w:w="2251" w:type="dxa"/>
          </w:tcPr>
          <w:p w14:paraId="6C7E778B" w14:textId="77777777" w:rsidR="00902BE5" w:rsidRPr="00A4534D" w:rsidRDefault="00902BE5" w:rsidP="00847EC7"/>
        </w:tc>
      </w:tr>
    </w:tbl>
    <w:p w14:paraId="258DBA00" w14:textId="77777777" w:rsidR="00C753CA" w:rsidRDefault="00C753CA" w:rsidP="00C753CA">
      <w:pPr>
        <w:pStyle w:val="Heading1"/>
      </w:pPr>
      <w:r>
        <w:t>Software evaluation</w:t>
      </w:r>
    </w:p>
    <w:p w14:paraId="49254B2C" w14:textId="77777777" w:rsidR="00C753CA" w:rsidRDefault="00C753CA" w:rsidP="00A63EBB">
      <w:r>
        <w:t>[Evaluate how well the software meets the software specifications.</w:t>
      </w:r>
      <w:r w:rsidR="00903CB1">
        <w:t xml:space="preserve"> This may be listed in a table, such as below.</w:t>
      </w:r>
      <w:r>
        <w:t>]</w:t>
      </w:r>
    </w:p>
    <w:tbl>
      <w:tblPr>
        <w:tblStyle w:val="ROItable"/>
        <w:tblW w:w="0" w:type="auto"/>
        <w:tblLook w:val="04A0" w:firstRow="1" w:lastRow="0" w:firstColumn="1" w:lastColumn="0" w:noHBand="0" w:noVBand="1"/>
      </w:tblPr>
      <w:tblGrid>
        <w:gridCol w:w="4505"/>
        <w:gridCol w:w="4505"/>
      </w:tblGrid>
      <w:tr w:rsidR="00903CB1" w14:paraId="5864B664" w14:textId="77777777" w:rsidTr="00903CB1">
        <w:trPr>
          <w:cnfStyle w:val="100000000000" w:firstRow="1" w:lastRow="0" w:firstColumn="0" w:lastColumn="0" w:oddVBand="0" w:evenVBand="0" w:oddHBand="0" w:evenHBand="0" w:firstRowFirstColumn="0" w:firstRowLastColumn="0" w:lastRowFirstColumn="0" w:lastRowLastColumn="0"/>
        </w:trPr>
        <w:tc>
          <w:tcPr>
            <w:tcW w:w="4505" w:type="dxa"/>
          </w:tcPr>
          <w:p w14:paraId="36C1A12A" w14:textId="77777777" w:rsidR="00903CB1" w:rsidRPr="00903CB1" w:rsidRDefault="00903CB1" w:rsidP="00A63EBB">
            <w:pPr>
              <w:rPr>
                <w:sz w:val="26"/>
                <w:szCs w:val="26"/>
              </w:rPr>
            </w:pPr>
            <w:r w:rsidRPr="00903CB1">
              <w:rPr>
                <w:sz w:val="26"/>
                <w:szCs w:val="26"/>
              </w:rPr>
              <w:lastRenderedPageBreak/>
              <w:t>Software specification</w:t>
            </w:r>
          </w:p>
        </w:tc>
        <w:tc>
          <w:tcPr>
            <w:tcW w:w="4505" w:type="dxa"/>
          </w:tcPr>
          <w:p w14:paraId="3D509B5B" w14:textId="77777777" w:rsidR="00903CB1" w:rsidRPr="00903CB1" w:rsidRDefault="00903CB1" w:rsidP="00A63EBB">
            <w:pPr>
              <w:rPr>
                <w:sz w:val="26"/>
                <w:szCs w:val="26"/>
              </w:rPr>
            </w:pPr>
            <w:r w:rsidRPr="00903CB1">
              <w:rPr>
                <w:sz w:val="26"/>
                <w:szCs w:val="26"/>
              </w:rPr>
              <w:t>Evaluation</w:t>
            </w:r>
          </w:p>
        </w:tc>
      </w:tr>
      <w:tr w:rsidR="00903CB1" w14:paraId="7374FCE5" w14:textId="77777777" w:rsidTr="00903CB1">
        <w:tc>
          <w:tcPr>
            <w:tcW w:w="4505" w:type="dxa"/>
          </w:tcPr>
          <w:p w14:paraId="2AB60D58" w14:textId="77777777" w:rsidR="00903CB1" w:rsidRDefault="00903CB1" w:rsidP="00A63EBB">
            <w:r>
              <w:t>[Specification as listed in the software specifications]</w:t>
            </w:r>
          </w:p>
        </w:tc>
        <w:tc>
          <w:tcPr>
            <w:tcW w:w="4505" w:type="dxa"/>
          </w:tcPr>
          <w:p w14:paraId="252ABBD7" w14:textId="77777777" w:rsidR="00903CB1" w:rsidRDefault="00903CB1" w:rsidP="00A63EBB">
            <w:r>
              <w:t>[How well does your software meet this specification?]</w:t>
            </w:r>
          </w:p>
        </w:tc>
      </w:tr>
      <w:tr w:rsidR="00903CB1" w14:paraId="6D906560" w14:textId="77777777" w:rsidTr="00903CB1">
        <w:tc>
          <w:tcPr>
            <w:tcW w:w="4505" w:type="dxa"/>
          </w:tcPr>
          <w:p w14:paraId="6A16DC91" w14:textId="77777777" w:rsidR="00903CB1" w:rsidRDefault="00903CB1" w:rsidP="00A63EBB"/>
        </w:tc>
        <w:tc>
          <w:tcPr>
            <w:tcW w:w="4505" w:type="dxa"/>
          </w:tcPr>
          <w:p w14:paraId="0A189ECA" w14:textId="77777777" w:rsidR="00903CB1" w:rsidRDefault="00903CB1" w:rsidP="00A63EBB"/>
        </w:tc>
      </w:tr>
      <w:tr w:rsidR="00903CB1" w14:paraId="62611768" w14:textId="77777777" w:rsidTr="00903CB1">
        <w:tc>
          <w:tcPr>
            <w:tcW w:w="4505" w:type="dxa"/>
          </w:tcPr>
          <w:p w14:paraId="578E0457" w14:textId="77777777" w:rsidR="00903CB1" w:rsidRDefault="00903CB1" w:rsidP="00A63EBB"/>
        </w:tc>
        <w:tc>
          <w:tcPr>
            <w:tcW w:w="4505" w:type="dxa"/>
          </w:tcPr>
          <w:p w14:paraId="7E49702B" w14:textId="77777777" w:rsidR="00903CB1" w:rsidRDefault="00903CB1" w:rsidP="00A63EBB"/>
        </w:tc>
      </w:tr>
    </w:tbl>
    <w:p w14:paraId="454263BD" w14:textId="77777777" w:rsidR="007751CD" w:rsidRDefault="00EC2EDB" w:rsidP="007751CD">
      <w:pPr>
        <w:pStyle w:val="Heading1"/>
      </w:pPr>
      <w:r>
        <w:t>Software approval</w:t>
      </w:r>
    </w:p>
    <w:p w14:paraId="1EF9308A" w14:textId="77777777" w:rsidR="00EC2EDB" w:rsidRDefault="00EC2EDB" w:rsidP="00EC2EDB">
      <w:r>
        <w:t>Software is approved for installation by:</w:t>
      </w:r>
    </w:p>
    <w:p w14:paraId="58C7E0AB" w14:textId="77777777" w:rsidR="00EC2EDB" w:rsidRDefault="00EC2EDB" w:rsidP="00EC2EDB">
      <w:pPr>
        <w:tabs>
          <w:tab w:val="left" w:pos="993"/>
          <w:tab w:val="right" w:leader="dot" w:pos="9072"/>
        </w:tabs>
      </w:pPr>
      <w:r>
        <w:t>Name:</w:t>
      </w:r>
      <w:r>
        <w:tab/>
      </w:r>
      <w:r>
        <w:tab/>
      </w:r>
    </w:p>
    <w:p w14:paraId="0702E55A" w14:textId="77777777" w:rsidR="00EC2EDB" w:rsidRDefault="00EC2EDB" w:rsidP="00EC2EDB">
      <w:pPr>
        <w:tabs>
          <w:tab w:val="left" w:pos="993"/>
          <w:tab w:val="right" w:leader="dot" w:pos="9072"/>
        </w:tabs>
      </w:pPr>
      <w:r>
        <w:t>Role:</w:t>
      </w:r>
      <w:r>
        <w:tab/>
      </w:r>
      <w:r>
        <w:tab/>
      </w:r>
    </w:p>
    <w:p w14:paraId="15257062" w14:textId="77777777" w:rsidR="00EC2EDB" w:rsidRDefault="00EC2EDB" w:rsidP="00EC2EDB">
      <w:pPr>
        <w:tabs>
          <w:tab w:val="left" w:pos="993"/>
          <w:tab w:val="right" w:leader="dot" w:pos="9072"/>
        </w:tabs>
      </w:pPr>
      <w:r>
        <w:t>Signature:</w:t>
      </w:r>
      <w:r>
        <w:tab/>
      </w:r>
      <w:r>
        <w:tab/>
      </w:r>
    </w:p>
    <w:p w14:paraId="58552C67" w14:textId="77777777" w:rsidR="00EC2EDB" w:rsidRPr="00EC2EDB" w:rsidRDefault="00EC2EDB" w:rsidP="00EC2EDB">
      <w:pPr>
        <w:tabs>
          <w:tab w:val="left" w:pos="993"/>
          <w:tab w:val="right" w:leader="dot" w:pos="9072"/>
        </w:tabs>
      </w:pPr>
      <w:r>
        <w:t>Date:</w:t>
      </w:r>
      <w:r>
        <w:tab/>
      </w:r>
      <w:r>
        <w:tab/>
      </w:r>
    </w:p>
    <w:sectPr w:rsidR="00EC2EDB" w:rsidRPr="00EC2EDB" w:rsidSect="00BC1DA3">
      <w:headerReference w:type="default"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1D04B8" w14:textId="77777777" w:rsidR="00ED1208" w:rsidRDefault="00ED1208" w:rsidP="00A25945">
      <w:pPr>
        <w:spacing w:after="0" w:line="240" w:lineRule="auto"/>
      </w:pPr>
      <w:r>
        <w:separator/>
      </w:r>
    </w:p>
  </w:endnote>
  <w:endnote w:type="continuationSeparator" w:id="0">
    <w:p w14:paraId="7FCB748E" w14:textId="77777777" w:rsidR="00ED1208" w:rsidRDefault="00ED1208" w:rsidP="00A259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5248C0" w14:textId="77777777" w:rsidR="00A25945" w:rsidRDefault="00E8327E" w:rsidP="002351B5">
    <w:pPr>
      <w:pStyle w:val="Subtitle"/>
      <w:tabs>
        <w:tab w:val="right" w:pos="8931"/>
      </w:tabs>
      <w:jc w:val="left"/>
    </w:pPr>
    <w:r>
      <w:t>Red Opal</w:t>
    </w:r>
    <w:r w:rsidR="00A25945">
      <w:t xml:space="preserve"> Innovations</w:t>
    </w:r>
    <w:r w:rsidR="00A25945">
      <w:tab/>
      <w:t xml:space="preserve">Page </w:t>
    </w:r>
    <w:r w:rsidR="00A25945">
      <w:fldChar w:fldCharType="begin"/>
    </w:r>
    <w:r w:rsidR="00A25945">
      <w:instrText xml:space="preserve"> PAGE   \* MERGEFORMAT </w:instrText>
    </w:r>
    <w:r w:rsidR="00A25945">
      <w:fldChar w:fldCharType="separate"/>
    </w:r>
    <w:r w:rsidR="00903CB1">
      <w:rPr>
        <w:noProof/>
      </w:rPr>
      <w:t>4</w:t>
    </w:r>
    <w:r w:rsidR="00A25945">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4A25B7" w14:textId="77777777" w:rsidR="00ED1208" w:rsidRDefault="00ED1208" w:rsidP="00A25945">
      <w:pPr>
        <w:spacing w:after="0" w:line="240" w:lineRule="auto"/>
      </w:pPr>
      <w:r>
        <w:separator/>
      </w:r>
    </w:p>
  </w:footnote>
  <w:footnote w:type="continuationSeparator" w:id="0">
    <w:p w14:paraId="678F14F7" w14:textId="77777777" w:rsidR="00ED1208" w:rsidRDefault="00ED1208" w:rsidP="00A259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9A1A9F" w14:textId="63CCF877" w:rsidR="00BC1DA3" w:rsidRDefault="0071733E" w:rsidP="0071733E">
    <w:pPr>
      <w:pStyle w:val="Subtitle"/>
      <w:tabs>
        <w:tab w:val="right" w:pos="8931"/>
      </w:tabs>
      <w:jc w:val="left"/>
    </w:pPr>
    <w:r>
      <w:t>[Student name]</w:t>
    </w:r>
    <w:r>
      <w:tab/>
    </w:r>
    <w:r w:rsidR="00A63EBB">
      <w:t>Software Test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B0AF6"/>
    <w:multiLevelType w:val="hybridMultilevel"/>
    <w:tmpl w:val="4814B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7A07CE"/>
    <w:multiLevelType w:val="hybridMultilevel"/>
    <w:tmpl w:val="46744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D44B78"/>
    <w:multiLevelType w:val="hybridMultilevel"/>
    <w:tmpl w:val="FA0E9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1025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30E6935"/>
    <w:multiLevelType w:val="hybridMultilevel"/>
    <w:tmpl w:val="BEAE9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4113F9"/>
    <w:multiLevelType w:val="hybridMultilevel"/>
    <w:tmpl w:val="DAE8AA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EF966AA"/>
    <w:multiLevelType w:val="hybridMultilevel"/>
    <w:tmpl w:val="5FA223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C867879"/>
    <w:multiLevelType w:val="hybridMultilevel"/>
    <w:tmpl w:val="2BF492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D1E33A0"/>
    <w:multiLevelType w:val="hybridMultilevel"/>
    <w:tmpl w:val="6A5E1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324C85"/>
    <w:multiLevelType w:val="hybridMultilevel"/>
    <w:tmpl w:val="84648A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1"/>
  </w:num>
  <w:num w:numId="5">
    <w:abstractNumId w:val="3"/>
  </w:num>
  <w:num w:numId="6">
    <w:abstractNumId w:val="2"/>
  </w:num>
  <w:num w:numId="7">
    <w:abstractNumId w:val="8"/>
  </w:num>
  <w:num w:numId="8">
    <w:abstractNumId w:val="0"/>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EBB"/>
    <w:rsid w:val="00020120"/>
    <w:rsid w:val="00061D11"/>
    <w:rsid w:val="000750E8"/>
    <w:rsid w:val="00081222"/>
    <w:rsid w:val="001142B0"/>
    <w:rsid w:val="001312BE"/>
    <w:rsid w:val="001A50C3"/>
    <w:rsid w:val="002351B5"/>
    <w:rsid w:val="0029638D"/>
    <w:rsid w:val="002E572B"/>
    <w:rsid w:val="002F23A6"/>
    <w:rsid w:val="0033120A"/>
    <w:rsid w:val="00344DAB"/>
    <w:rsid w:val="00366300"/>
    <w:rsid w:val="003876F3"/>
    <w:rsid w:val="00420316"/>
    <w:rsid w:val="00453CF1"/>
    <w:rsid w:val="004805E7"/>
    <w:rsid w:val="004D1195"/>
    <w:rsid w:val="00580E41"/>
    <w:rsid w:val="00595EAD"/>
    <w:rsid w:val="006540BF"/>
    <w:rsid w:val="006B4F3A"/>
    <w:rsid w:val="006D740F"/>
    <w:rsid w:val="00713AF8"/>
    <w:rsid w:val="0071627B"/>
    <w:rsid w:val="0071733E"/>
    <w:rsid w:val="007751CD"/>
    <w:rsid w:val="00790AE1"/>
    <w:rsid w:val="00794CD1"/>
    <w:rsid w:val="007A12C1"/>
    <w:rsid w:val="007C1788"/>
    <w:rsid w:val="0082797C"/>
    <w:rsid w:val="008472FD"/>
    <w:rsid w:val="0085456A"/>
    <w:rsid w:val="0089478F"/>
    <w:rsid w:val="008A61AB"/>
    <w:rsid w:val="008C46BC"/>
    <w:rsid w:val="008D49FD"/>
    <w:rsid w:val="00902BE5"/>
    <w:rsid w:val="00903CB1"/>
    <w:rsid w:val="00925254"/>
    <w:rsid w:val="00955ECB"/>
    <w:rsid w:val="009C342B"/>
    <w:rsid w:val="00A25945"/>
    <w:rsid w:val="00A4534D"/>
    <w:rsid w:val="00A63EBB"/>
    <w:rsid w:val="00AA77CE"/>
    <w:rsid w:val="00AB67FD"/>
    <w:rsid w:val="00AC4EA9"/>
    <w:rsid w:val="00AD40E7"/>
    <w:rsid w:val="00B00E71"/>
    <w:rsid w:val="00B30ADC"/>
    <w:rsid w:val="00B70F46"/>
    <w:rsid w:val="00BC1DA3"/>
    <w:rsid w:val="00C35081"/>
    <w:rsid w:val="00C753CA"/>
    <w:rsid w:val="00C868E0"/>
    <w:rsid w:val="00CA5C35"/>
    <w:rsid w:val="00D9431A"/>
    <w:rsid w:val="00DB3D0B"/>
    <w:rsid w:val="00DC2B94"/>
    <w:rsid w:val="00DF5B00"/>
    <w:rsid w:val="00E0598F"/>
    <w:rsid w:val="00E50703"/>
    <w:rsid w:val="00E8327E"/>
    <w:rsid w:val="00EC2EDB"/>
    <w:rsid w:val="00ED1208"/>
    <w:rsid w:val="00F767E3"/>
    <w:rsid w:val="00F80415"/>
    <w:rsid w:val="00FC3568"/>
    <w:rsid w:val="00FC7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2610CB"/>
  <w15:chartTrackingRefBased/>
  <w15:docId w15:val="{BF739893-6E7C-43F9-BB2A-CBA201E69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56A"/>
    <w:pPr>
      <w:spacing w:after="200" w:line="276" w:lineRule="auto"/>
    </w:pPr>
    <w:rPr>
      <w:rFonts w:ascii="Trebuchet MS" w:hAnsi="Trebuchet MS"/>
      <w:sz w:val="20"/>
      <w:lang w:val="en-AU"/>
    </w:rPr>
  </w:style>
  <w:style w:type="paragraph" w:styleId="Heading1">
    <w:name w:val="heading 1"/>
    <w:basedOn w:val="Normal"/>
    <w:next w:val="Normal"/>
    <w:link w:val="Heading1Char"/>
    <w:uiPriority w:val="9"/>
    <w:qFormat/>
    <w:rsid w:val="00F80415"/>
    <w:pPr>
      <w:keepNext/>
      <w:keepLines/>
      <w:spacing w:before="240" w:after="120"/>
      <w:outlineLvl w:val="0"/>
    </w:pPr>
    <w:rPr>
      <w:rFonts w:eastAsiaTheme="majorEastAsia" w:cs="Consolas"/>
      <w:b/>
      <w:color w:val="941A1D"/>
      <w:sz w:val="32"/>
      <w:szCs w:val="32"/>
    </w:rPr>
  </w:style>
  <w:style w:type="paragraph" w:styleId="Heading2">
    <w:name w:val="heading 2"/>
    <w:basedOn w:val="Normal"/>
    <w:next w:val="Normal"/>
    <w:link w:val="Heading2Char"/>
    <w:uiPriority w:val="9"/>
    <w:unhideWhenUsed/>
    <w:qFormat/>
    <w:rsid w:val="00F80415"/>
    <w:pPr>
      <w:keepNext/>
      <w:keepLines/>
      <w:spacing w:before="120" w:after="60"/>
      <w:outlineLvl w:val="1"/>
    </w:pPr>
    <w:rPr>
      <w:rFonts w:eastAsiaTheme="majorEastAsia" w:cs="Consolas"/>
      <w:b/>
      <w:color w:val="262626" w:themeColor="text1" w:themeTint="D9"/>
      <w:sz w:val="28"/>
      <w:szCs w:val="28"/>
    </w:rPr>
  </w:style>
  <w:style w:type="paragraph" w:styleId="Heading3">
    <w:name w:val="heading 3"/>
    <w:basedOn w:val="Normal"/>
    <w:next w:val="Normal"/>
    <w:link w:val="Heading3Char"/>
    <w:uiPriority w:val="9"/>
    <w:unhideWhenUsed/>
    <w:qFormat/>
    <w:rsid w:val="00F80415"/>
    <w:pPr>
      <w:keepNext/>
      <w:keepLines/>
      <w:spacing w:before="40" w:after="0"/>
      <w:outlineLvl w:val="2"/>
    </w:pPr>
    <w:rPr>
      <w:rFonts w:eastAsia="Consolas" w:cs="Consolas"/>
      <w:b/>
      <w:color w:val="595959" w:themeColor="text1" w:themeTint="A6"/>
      <w:sz w:val="24"/>
      <w:szCs w:val="24"/>
    </w:rPr>
  </w:style>
  <w:style w:type="paragraph" w:styleId="Heading4">
    <w:name w:val="heading 4"/>
    <w:basedOn w:val="Normal"/>
    <w:next w:val="Normal"/>
    <w:link w:val="Heading4Char"/>
    <w:uiPriority w:val="9"/>
    <w:unhideWhenUsed/>
    <w:qFormat/>
    <w:rsid w:val="006B4F3A"/>
    <w:pPr>
      <w:keepNext/>
      <w:keepLines/>
      <w:spacing w:before="40" w:after="0"/>
      <w:outlineLvl w:val="3"/>
    </w:pPr>
    <w:rPr>
      <w:rFonts w:eastAsiaTheme="majorEastAsia" w:cstheme="majorBidi"/>
      <w:i/>
      <w:iCs/>
      <w:color w:val="7F7F7F" w:themeColor="text1" w:themeTint="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7CE"/>
    <w:pPr>
      <w:ind w:left="720"/>
      <w:contextualSpacing/>
    </w:pPr>
  </w:style>
  <w:style w:type="character" w:customStyle="1" w:styleId="Heading1Char">
    <w:name w:val="Heading 1 Char"/>
    <w:basedOn w:val="DefaultParagraphFont"/>
    <w:link w:val="Heading1"/>
    <w:uiPriority w:val="9"/>
    <w:rsid w:val="00F80415"/>
    <w:rPr>
      <w:rFonts w:ascii="Trebuchet MS" w:eastAsiaTheme="majorEastAsia" w:hAnsi="Trebuchet MS" w:cs="Consolas"/>
      <w:b/>
      <w:color w:val="941A1D"/>
      <w:sz w:val="32"/>
      <w:szCs w:val="32"/>
      <w:lang w:val="en-AU"/>
    </w:rPr>
  </w:style>
  <w:style w:type="paragraph" w:styleId="Title">
    <w:name w:val="Title"/>
    <w:basedOn w:val="Normal"/>
    <w:next w:val="Normal"/>
    <w:link w:val="TitleChar"/>
    <w:rsid w:val="00F80415"/>
    <w:pPr>
      <w:keepNext/>
      <w:keepLines/>
      <w:spacing w:after="0"/>
      <w:jc w:val="right"/>
    </w:pPr>
    <w:rPr>
      <w:rFonts w:eastAsia="Trebuchet MS" w:cs="Trebuchet MS"/>
      <w:sz w:val="42"/>
      <w:szCs w:val="20"/>
      <w:lang w:eastAsia="en-AU"/>
    </w:rPr>
  </w:style>
  <w:style w:type="character" w:customStyle="1" w:styleId="TitleChar">
    <w:name w:val="Title Char"/>
    <w:basedOn w:val="DefaultParagraphFont"/>
    <w:link w:val="Title"/>
    <w:rsid w:val="00F80415"/>
    <w:rPr>
      <w:rFonts w:ascii="Trebuchet MS" w:eastAsia="Trebuchet MS" w:hAnsi="Trebuchet MS" w:cs="Trebuchet MS"/>
      <w:sz w:val="42"/>
      <w:szCs w:val="20"/>
      <w:lang w:val="en-AU" w:eastAsia="en-AU"/>
    </w:rPr>
  </w:style>
  <w:style w:type="paragraph" w:styleId="Subtitle">
    <w:name w:val="Subtitle"/>
    <w:basedOn w:val="Normal"/>
    <w:next w:val="Normal"/>
    <w:link w:val="SubtitleChar"/>
    <w:rsid w:val="00F80415"/>
    <w:pPr>
      <w:keepNext/>
      <w:keepLines/>
      <w:jc w:val="right"/>
    </w:pPr>
    <w:rPr>
      <w:rFonts w:eastAsia="Trebuchet MS" w:cs="Trebuchet MS"/>
      <w:color w:val="000000" w:themeColor="text1"/>
      <w:sz w:val="26"/>
      <w:szCs w:val="20"/>
      <w:lang w:eastAsia="en-AU"/>
    </w:rPr>
  </w:style>
  <w:style w:type="character" w:customStyle="1" w:styleId="SubtitleChar">
    <w:name w:val="Subtitle Char"/>
    <w:basedOn w:val="DefaultParagraphFont"/>
    <w:link w:val="Subtitle"/>
    <w:rsid w:val="00F80415"/>
    <w:rPr>
      <w:rFonts w:ascii="Trebuchet MS" w:eastAsia="Trebuchet MS" w:hAnsi="Trebuchet MS" w:cs="Trebuchet MS"/>
      <w:color w:val="000000" w:themeColor="text1"/>
      <w:sz w:val="26"/>
      <w:szCs w:val="20"/>
      <w:lang w:val="en-AU" w:eastAsia="en-AU"/>
    </w:rPr>
  </w:style>
  <w:style w:type="character" w:customStyle="1" w:styleId="Heading2Char">
    <w:name w:val="Heading 2 Char"/>
    <w:basedOn w:val="DefaultParagraphFont"/>
    <w:link w:val="Heading2"/>
    <w:uiPriority w:val="9"/>
    <w:rsid w:val="00F80415"/>
    <w:rPr>
      <w:rFonts w:ascii="Trebuchet MS" w:eastAsiaTheme="majorEastAsia" w:hAnsi="Trebuchet MS" w:cs="Consolas"/>
      <w:b/>
      <w:color w:val="262626" w:themeColor="text1" w:themeTint="D9"/>
      <w:sz w:val="28"/>
      <w:szCs w:val="28"/>
      <w:lang w:val="en-AU"/>
    </w:rPr>
  </w:style>
  <w:style w:type="character" w:customStyle="1" w:styleId="Heading3Char">
    <w:name w:val="Heading 3 Char"/>
    <w:basedOn w:val="DefaultParagraphFont"/>
    <w:link w:val="Heading3"/>
    <w:uiPriority w:val="9"/>
    <w:rsid w:val="00F80415"/>
    <w:rPr>
      <w:rFonts w:ascii="Trebuchet MS" w:eastAsia="Consolas" w:hAnsi="Trebuchet MS" w:cs="Consolas"/>
      <w:b/>
      <w:color w:val="595959" w:themeColor="text1" w:themeTint="A6"/>
      <w:sz w:val="24"/>
      <w:szCs w:val="24"/>
      <w:lang w:val="en-AU"/>
    </w:rPr>
  </w:style>
  <w:style w:type="paragraph" w:styleId="TOCHeading">
    <w:name w:val="TOC Heading"/>
    <w:basedOn w:val="Heading1"/>
    <w:next w:val="Normal"/>
    <w:uiPriority w:val="39"/>
    <w:unhideWhenUsed/>
    <w:qFormat/>
    <w:rsid w:val="004D1195"/>
    <w:pPr>
      <w:spacing w:line="259" w:lineRule="auto"/>
      <w:outlineLvl w:val="9"/>
    </w:pPr>
    <w:rPr>
      <w:rFonts w:asciiTheme="majorHAnsi" w:hAnsiTheme="majorHAnsi" w:cstheme="majorBidi"/>
      <w:b w:val="0"/>
      <w:color w:val="2E74B5" w:themeColor="accent1" w:themeShade="BF"/>
      <w:lang w:val="en-US"/>
    </w:rPr>
  </w:style>
  <w:style w:type="paragraph" w:styleId="TOC1">
    <w:name w:val="toc 1"/>
    <w:basedOn w:val="Normal"/>
    <w:next w:val="Normal"/>
    <w:autoRedefine/>
    <w:uiPriority w:val="39"/>
    <w:unhideWhenUsed/>
    <w:rsid w:val="004D1195"/>
    <w:pPr>
      <w:spacing w:after="100"/>
    </w:pPr>
  </w:style>
  <w:style w:type="paragraph" w:styleId="TOC2">
    <w:name w:val="toc 2"/>
    <w:basedOn w:val="Normal"/>
    <w:next w:val="Normal"/>
    <w:autoRedefine/>
    <w:uiPriority w:val="39"/>
    <w:unhideWhenUsed/>
    <w:rsid w:val="006D740F"/>
    <w:pPr>
      <w:tabs>
        <w:tab w:val="right" w:leader="dot" w:pos="9016"/>
      </w:tabs>
      <w:spacing w:after="100"/>
      <w:ind w:left="221"/>
    </w:pPr>
  </w:style>
  <w:style w:type="character" w:styleId="Hyperlink">
    <w:name w:val="Hyperlink"/>
    <w:basedOn w:val="DefaultParagraphFont"/>
    <w:uiPriority w:val="99"/>
    <w:unhideWhenUsed/>
    <w:rsid w:val="004D1195"/>
    <w:rPr>
      <w:color w:val="0563C1" w:themeColor="hyperlink"/>
      <w:u w:val="single"/>
    </w:rPr>
  </w:style>
  <w:style w:type="paragraph" w:styleId="Header">
    <w:name w:val="header"/>
    <w:basedOn w:val="Normal"/>
    <w:link w:val="HeaderChar"/>
    <w:uiPriority w:val="99"/>
    <w:unhideWhenUsed/>
    <w:rsid w:val="00A259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5945"/>
    <w:rPr>
      <w:lang w:val="en-AU"/>
    </w:rPr>
  </w:style>
  <w:style w:type="paragraph" w:styleId="Footer">
    <w:name w:val="footer"/>
    <w:basedOn w:val="Normal"/>
    <w:link w:val="FooterChar"/>
    <w:uiPriority w:val="99"/>
    <w:unhideWhenUsed/>
    <w:rsid w:val="00A259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5945"/>
    <w:rPr>
      <w:lang w:val="en-AU"/>
    </w:rPr>
  </w:style>
  <w:style w:type="character" w:customStyle="1" w:styleId="Heading4Char">
    <w:name w:val="Heading 4 Char"/>
    <w:basedOn w:val="DefaultParagraphFont"/>
    <w:link w:val="Heading4"/>
    <w:uiPriority w:val="9"/>
    <w:rsid w:val="006B4F3A"/>
    <w:rPr>
      <w:rFonts w:ascii="Trebuchet MS" w:eastAsiaTheme="majorEastAsia" w:hAnsi="Trebuchet MS" w:cstheme="majorBidi"/>
      <w:i/>
      <w:iCs/>
      <w:color w:val="7F7F7F" w:themeColor="text1" w:themeTint="80"/>
      <w:lang w:val="en-AU"/>
    </w:rPr>
  </w:style>
  <w:style w:type="table" w:customStyle="1" w:styleId="ROItable">
    <w:name w:val="ROI table"/>
    <w:basedOn w:val="TableGrid1"/>
    <w:uiPriority w:val="99"/>
    <w:rsid w:val="001142B0"/>
    <w:pPr>
      <w:spacing w:after="0" w:line="240" w:lineRule="auto"/>
    </w:pPr>
    <w:rPr>
      <w:rFonts w:ascii="Trebuchet MS" w:hAnsi="Trebuchet MS"/>
      <w:sz w:val="20"/>
      <w:szCs w:val="20"/>
      <w:lang w:val="en-AU" w:eastAsia="en-AU"/>
    </w:rPr>
    <w:tblPr/>
    <w:tcPr>
      <w:shd w:val="clear" w:color="auto" w:fill="auto"/>
    </w:tcPr>
    <w:tblStylePr w:type="firstRow">
      <w:pPr>
        <w:jc w:val="center"/>
      </w:pPr>
      <w:rPr>
        <w:rFonts w:ascii="Trebuchet MS" w:hAnsi="Trebuchet MS"/>
        <w:sz w:val="26"/>
      </w:rPr>
      <w:tblPr/>
      <w:tcPr>
        <w:shd w:val="clear" w:color="auto" w:fill="D9D9D9"/>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85456A"/>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
    <w:name w:val="Table Grid"/>
    <w:basedOn w:val="TableNormal"/>
    <w:uiPriority w:val="39"/>
    <w:rsid w:val="008545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Normal"/>
    <w:qFormat/>
    <w:rsid w:val="001142B0"/>
    <w:pPr>
      <w:jc w:val="center"/>
    </w:pPr>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Z:\Information%20Technology\ICT30115\ROI%20resources\ROI_repor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21CE4F7B357EB469B32CF6CE7167475" ma:contentTypeVersion="12" ma:contentTypeDescription="Create a new document." ma:contentTypeScope="" ma:versionID="a0ab0c5f56a80838ab54ed14b3222363">
  <xsd:schema xmlns:xsd="http://www.w3.org/2001/XMLSchema" xmlns:xs="http://www.w3.org/2001/XMLSchema" xmlns:p="http://schemas.microsoft.com/office/2006/metadata/properties" xmlns:ns2="b798198a-4fbf-42be-8530-1d0c80d0fe61" xmlns:ns3="389f41fd-c1fd-42a7-9d73-f4e35625c411" targetNamespace="http://schemas.microsoft.com/office/2006/metadata/properties" ma:root="true" ma:fieldsID="7bc9f9532bf86fc3c5d3af5420c8b7f1" ns2:_="" ns3:_="">
    <xsd:import namespace="b798198a-4fbf-42be-8530-1d0c80d0fe61"/>
    <xsd:import namespace="389f41fd-c1fd-42a7-9d73-f4e35625c41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EventHashCode" minOccurs="0"/>
                <xsd:element ref="ns2:MediaServiceGenerationTime" minOccurs="0"/>
                <xsd:element ref="ns2:MediaServiceDateTaken" minOccurs="0"/>
                <xsd:element ref="ns2:MediaServiceOCR" minOccurs="0"/>
                <xsd:element ref="ns3:SharedWithUsers" minOccurs="0"/>
                <xsd:element ref="ns3:SharedWithDetails"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98198a-4fbf-42be-8530-1d0c80d0fe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89f41fd-c1fd-42a7-9d73-f4e35625c41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58DC47D-E4EA-4F32-B117-F5F076DA5D07}">
  <ds:schemaRefs>
    <ds:schemaRef ds:uri="http://schemas.openxmlformats.org/officeDocument/2006/bibliography"/>
  </ds:schemaRefs>
</ds:datastoreItem>
</file>

<file path=customXml/itemProps2.xml><?xml version="1.0" encoding="utf-8"?>
<ds:datastoreItem xmlns:ds="http://schemas.openxmlformats.org/officeDocument/2006/customXml" ds:itemID="{4B698D03-05AA-4D86-9792-08ABEBA8D76A}"/>
</file>

<file path=customXml/itemProps3.xml><?xml version="1.0" encoding="utf-8"?>
<ds:datastoreItem xmlns:ds="http://schemas.openxmlformats.org/officeDocument/2006/customXml" ds:itemID="{55C388E0-58E0-4F70-87B8-18469FD96C95}"/>
</file>

<file path=customXml/itemProps4.xml><?xml version="1.0" encoding="utf-8"?>
<ds:datastoreItem xmlns:ds="http://schemas.openxmlformats.org/officeDocument/2006/customXml" ds:itemID="{0BBC5195-423A-4422-95A0-62FD6B638F93}"/>
</file>

<file path=docProps/app.xml><?xml version="1.0" encoding="utf-8"?>
<Properties xmlns="http://schemas.openxmlformats.org/officeDocument/2006/extended-properties" xmlns:vt="http://schemas.openxmlformats.org/officeDocument/2006/docPropsVTypes">
  <Template>ROI_report_template</Template>
  <TotalTime>41</TotalTime>
  <Pages>4</Pages>
  <Words>272</Words>
  <Characters>1556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NSW, Department of Education and Training</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Annette Krause</dc:creator>
  <cp:keywords/>
  <dc:description/>
  <cp:lastModifiedBy>Annette Krause</cp:lastModifiedBy>
  <cp:revision>12</cp:revision>
  <cp:lastPrinted>2015-12-06T07:33:00Z</cp:lastPrinted>
  <dcterms:created xsi:type="dcterms:W3CDTF">2019-11-27T00:32:00Z</dcterms:created>
  <dcterms:modified xsi:type="dcterms:W3CDTF">2021-03-05T00:01:00Z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24e982-4ed1-4819-8c70-4a27f3d38393_Enabled">
    <vt:lpwstr>true</vt:lpwstr>
  </property>
  <property fmtid="{D5CDD505-2E9C-101B-9397-08002B2CF9AE}" pid="3" name="MSIP_Label_1124e982-4ed1-4819-8c70-4a27f3d38393_SetDate">
    <vt:lpwstr>2019-11-27T00:56:57Z</vt:lpwstr>
  </property>
  <property fmtid="{D5CDD505-2E9C-101B-9397-08002B2CF9AE}" pid="4" name="MSIP_Label_1124e982-4ed1-4819-8c70-4a27f3d38393_Method">
    <vt:lpwstr>Standard</vt:lpwstr>
  </property>
  <property fmtid="{D5CDD505-2E9C-101B-9397-08002B2CF9AE}" pid="5" name="MSIP_Label_1124e982-4ed1-4819-8c70-4a27f3d38393_Name">
    <vt:lpwstr>No DLM Required</vt:lpwstr>
  </property>
  <property fmtid="{D5CDD505-2E9C-101B-9397-08002B2CF9AE}" pid="6" name="MSIP_Label_1124e982-4ed1-4819-8c70-4a27f3d38393_SiteId">
    <vt:lpwstr>19537222-55d7-4581-84fb-c2da6e835c74</vt:lpwstr>
  </property>
  <property fmtid="{D5CDD505-2E9C-101B-9397-08002B2CF9AE}" pid="7" name="MSIP_Label_1124e982-4ed1-4819-8c70-4a27f3d38393_ActionId">
    <vt:lpwstr>9ec8b349-22f8-4f00-9604-0000da8ad7ab</vt:lpwstr>
  </property>
  <property fmtid="{D5CDD505-2E9C-101B-9397-08002B2CF9AE}" pid="8" name="MSIP_Label_1124e982-4ed1-4819-8c70-4a27f3d38393_ContentBits">
    <vt:lpwstr>0</vt:lpwstr>
  </property>
  <property fmtid="{D5CDD505-2E9C-101B-9397-08002B2CF9AE}" pid="9" name="ContentTypeId">
    <vt:lpwstr>0x010100221CE4F7B357EB469B32CF6CE7167475</vt:lpwstr>
  </property>
</Properties>
</file>