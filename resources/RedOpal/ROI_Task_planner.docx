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894A1" w14:textId="1B3A9979" w:rsidR="005A6805" w:rsidRDefault="00F7784E" w:rsidP="00F7784E">
      <w:pPr>
        <w:pStyle w:val="Heading1"/>
      </w:pPr>
      <w:r>
        <w:t>Task planner</w:t>
      </w:r>
    </w:p>
    <w:p w14:paraId="321E77D9" w14:textId="046BA0A5" w:rsidR="00F7784E" w:rsidRDefault="00F7784E" w:rsidP="00F7784E">
      <w:pPr>
        <w:pStyle w:val="Heading2"/>
      </w:pPr>
      <w:r>
        <w:t>Project title</w:t>
      </w:r>
    </w:p>
    <w:tbl>
      <w:tblPr>
        <w:tblStyle w:val="ROItable"/>
        <w:tblW w:w="14026" w:type="dxa"/>
        <w:tblLook w:val="04A0" w:firstRow="1" w:lastRow="0" w:firstColumn="1" w:lastColumn="0" w:noHBand="0" w:noVBand="1"/>
      </w:tblPr>
      <w:tblGrid>
        <w:gridCol w:w="985"/>
        <w:gridCol w:w="3260"/>
        <w:gridCol w:w="1984"/>
        <w:gridCol w:w="2127"/>
        <w:gridCol w:w="2126"/>
        <w:gridCol w:w="3544"/>
      </w:tblGrid>
      <w:tr w:rsidR="00144517" w14:paraId="313A0365" w14:textId="4C12E2C0" w:rsidTr="00F34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7E0E249D" w14:textId="1FD75768" w:rsidR="00144517" w:rsidRDefault="00144517" w:rsidP="00F7784E">
            <w:r>
              <w:t>Task number</w:t>
            </w:r>
          </w:p>
        </w:tc>
        <w:tc>
          <w:tcPr>
            <w:tcW w:w="3260" w:type="dxa"/>
          </w:tcPr>
          <w:p w14:paraId="7F9F86EE" w14:textId="69023028" w:rsidR="00144517" w:rsidRDefault="00144517" w:rsidP="00F7784E">
            <w:r>
              <w:t>Task description</w:t>
            </w:r>
          </w:p>
        </w:tc>
        <w:tc>
          <w:tcPr>
            <w:tcW w:w="1984" w:type="dxa"/>
          </w:tcPr>
          <w:p w14:paraId="260847E2" w14:textId="19B09378" w:rsidR="00144517" w:rsidRDefault="00144517" w:rsidP="00F7784E">
            <w:r>
              <w:t>Priority</w:t>
            </w:r>
          </w:p>
        </w:tc>
        <w:tc>
          <w:tcPr>
            <w:tcW w:w="2127" w:type="dxa"/>
          </w:tcPr>
          <w:p w14:paraId="26BA607A" w14:textId="14F5BDD3" w:rsidR="00144517" w:rsidRDefault="00144517" w:rsidP="00F7784E">
            <w:r>
              <w:t>Start date</w:t>
            </w:r>
          </w:p>
        </w:tc>
        <w:tc>
          <w:tcPr>
            <w:tcW w:w="2126" w:type="dxa"/>
          </w:tcPr>
          <w:p w14:paraId="5713E4B6" w14:textId="3BE3F90D" w:rsidR="00144517" w:rsidRDefault="00144517" w:rsidP="00F7784E">
            <w:r>
              <w:t>Due date</w:t>
            </w:r>
          </w:p>
        </w:tc>
        <w:tc>
          <w:tcPr>
            <w:tcW w:w="3544" w:type="dxa"/>
          </w:tcPr>
          <w:p w14:paraId="0B91AB35" w14:textId="5F4C59F1" w:rsidR="00144517" w:rsidRDefault="00144517" w:rsidP="00F7784E">
            <w:r>
              <w:t>Comments</w:t>
            </w:r>
          </w:p>
        </w:tc>
      </w:tr>
      <w:tr w:rsidR="00144517" w14:paraId="15AE8AFE" w14:textId="7B3CACB1" w:rsidTr="00F3468A">
        <w:tc>
          <w:tcPr>
            <w:tcW w:w="985" w:type="dxa"/>
          </w:tcPr>
          <w:p w14:paraId="19A0F50A" w14:textId="2340F472" w:rsidR="00144517" w:rsidRDefault="00144517" w:rsidP="00F7784E">
            <w:r>
              <w:t>1</w:t>
            </w:r>
          </w:p>
        </w:tc>
        <w:tc>
          <w:tcPr>
            <w:tcW w:w="3260" w:type="dxa"/>
          </w:tcPr>
          <w:p w14:paraId="4EE52EB7" w14:textId="77777777" w:rsidR="00144517" w:rsidRDefault="00144517" w:rsidP="00F7784E"/>
        </w:tc>
        <w:sdt>
          <w:sdtPr>
            <w:id w:val="-848330400"/>
            <w:placeholder>
              <w:docPart w:val="2A73CDB7B56E4475BBA74D87691AACA5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493DF128" w14:textId="0BD10571" w:rsidR="00144517" w:rsidRDefault="00144517" w:rsidP="00F7784E">
                <w:r w:rsidRPr="00FB503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286475259"/>
            <w:placeholder>
              <w:docPart w:val="A51B2421B0B543ED8A591B617C36DB1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68595ABA" w14:textId="4851797F" w:rsidR="00144517" w:rsidRDefault="00144517" w:rsidP="00F7784E">
                <w:r w:rsidRPr="00FB503A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794796385"/>
            <w:placeholder>
              <w:docPart w:val="4E1DAF316FC74BC0B70329F2592467F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46FA918C" w14:textId="3355F929" w:rsidR="00144517" w:rsidRDefault="00144517" w:rsidP="00F7784E">
                <w:r w:rsidRPr="00FB503A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3544" w:type="dxa"/>
          </w:tcPr>
          <w:p w14:paraId="61B9ECFF" w14:textId="77777777" w:rsidR="00144517" w:rsidRDefault="00144517" w:rsidP="00F7784E"/>
        </w:tc>
      </w:tr>
      <w:tr w:rsidR="00144517" w14:paraId="374E15C0" w14:textId="7A8925EC" w:rsidTr="00F3468A">
        <w:tc>
          <w:tcPr>
            <w:tcW w:w="985" w:type="dxa"/>
          </w:tcPr>
          <w:p w14:paraId="6416F1A9" w14:textId="0DEE6DB8" w:rsidR="00144517" w:rsidRDefault="00144517" w:rsidP="00F7784E">
            <w:r>
              <w:t>2</w:t>
            </w:r>
          </w:p>
        </w:tc>
        <w:tc>
          <w:tcPr>
            <w:tcW w:w="3260" w:type="dxa"/>
          </w:tcPr>
          <w:p w14:paraId="5F41D3DC" w14:textId="77777777" w:rsidR="00144517" w:rsidRDefault="00144517" w:rsidP="00F7784E"/>
        </w:tc>
        <w:sdt>
          <w:sdtPr>
            <w:id w:val="-452948369"/>
            <w:placeholder>
              <w:docPart w:val="884532AA2F2544DCB618B889FE2215AF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7B69753C" w14:textId="4AE724D3" w:rsidR="00144517" w:rsidRDefault="00144517" w:rsidP="00F7784E">
                <w:r w:rsidRPr="00B3147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329367878"/>
            <w:placeholder>
              <w:docPart w:val="F3A344BB8D894812BC2C5DB660E3A9A2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17C38898" w14:textId="11412B61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1603138698"/>
            <w:placeholder>
              <w:docPart w:val="2F27DC6EF6B445E38D7B5BD2434E35B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435BE431" w14:textId="573AECFC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3544" w:type="dxa"/>
          </w:tcPr>
          <w:p w14:paraId="7A80CE1C" w14:textId="77777777" w:rsidR="00144517" w:rsidRPr="001F672F" w:rsidRDefault="00144517" w:rsidP="00F7784E"/>
        </w:tc>
      </w:tr>
      <w:tr w:rsidR="00144517" w14:paraId="73ADF635" w14:textId="07E833EF" w:rsidTr="00F3468A">
        <w:tc>
          <w:tcPr>
            <w:tcW w:w="985" w:type="dxa"/>
          </w:tcPr>
          <w:p w14:paraId="49A53A72" w14:textId="0EF3D715" w:rsidR="00144517" w:rsidRDefault="00144517" w:rsidP="00F7784E">
            <w:r>
              <w:t>3</w:t>
            </w:r>
          </w:p>
        </w:tc>
        <w:tc>
          <w:tcPr>
            <w:tcW w:w="3260" w:type="dxa"/>
          </w:tcPr>
          <w:p w14:paraId="62BFFD21" w14:textId="77777777" w:rsidR="00144517" w:rsidRDefault="00144517" w:rsidP="00F7784E"/>
        </w:tc>
        <w:sdt>
          <w:sdtPr>
            <w:id w:val="1728804274"/>
            <w:placeholder>
              <w:docPart w:val="0D1817C73DB340849EC8F41F3A67415B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7A5ED365" w14:textId="3FEAD3CE" w:rsidR="00144517" w:rsidRDefault="00144517" w:rsidP="00F7784E">
                <w:r w:rsidRPr="00B3147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116287326"/>
            <w:placeholder>
              <w:docPart w:val="597B47A27AAE4FEFB3E7475AECAEA230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22E0C5ED" w14:textId="42942B99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1518114287"/>
            <w:placeholder>
              <w:docPart w:val="12B08A1A8E714CC384A3CA6E9E7E12AB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2415CEDF" w14:textId="27BCA0CD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3544" w:type="dxa"/>
          </w:tcPr>
          <w:p w14:paraId="721CF99D" w14:textId="77777777" w:rsidR="00144517" w:rsidRPr="001F672F" w:rsidRDefault="00144517" w:rsidP="00F7784E"/>
        </w:tc>
      </w:tr>
      <w:tr w:rsidR="00144517" w14:paraId="0830E395" w14:textId="23B56BFF" w:rsidTr="00F3468A">
        <w:tc>
          <w:tcPr>
            <w:tcW w:w="985" w:type="dxa"/>
          </w:tcPr>
          <w:p w14:paraId="73CB4E1B" w14:textId="3B8EECB0" w:rsidR="00144517" w:rsidRDefault="00144517" w:rsidP="00F7784E">
            <w:r>
              <w:t>4</w:t>
            </w:r>
          </w:p>
        </w:tc>
        <w:tc>
          <w:tcPr>
            <w:tcW w:w="3260" w:type="dxa"/>
          </w:tcPr>
          <w:p w14:paraId="59804F94" w14:textId="77777777" w:rsidR="00144517" w:rsidRDefault="00144517" w:rsidP="00F7784E"/>
        </w:tc>
        <w:sdt>
          <w:sdtPr>
            <w:id w:val="-1221049028"/>
            <w:placeholder>
              <w:docPart w:val="8E348590C8584EFFA6A2BE35E45D830F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2A79BEA7" w14:textId="2C69A056" w:rsidR="00144517" w:rsidRDefault="00144517" w:rsidP="00F7784E">
                <w:r w:rsidRPr="00B3147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367134119"/>
            <w:placeholder>
              <w:docPart w:val="A2EFCA604CD64BA699244E9EA44534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1B93D700" w14:textId="0CEBAFA8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294678297"/>
            <w:placeholder>
              <w:docPart w:val="688849D77BC1426FB38A6B4EC0099AAF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11ABD5AC" w14:textId="294A326C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3544" w:type="dxa"/>
          </w:tcPr>
          <w:p w14:paraId="01FCCC43" w14:textId="77777777" w:rsidR="00144517" w:rsidRPr="001F672F" w:rsidRDefault="00144517" w:rsidP="00F7784E"/>
        </w:tc>
      </w:tr>
      <w:tr w:rsidR="00144517" w14:paraId="3EA09C08" w14:textId="06A810B1" w:rsidTr="00F3468A">
        <w:tc>
          <w:tcPr>
            <w:tcW w:w="985" w:type="dxa"/>
          </w:tcPr>
          <w:p w14:paraId="5697722A" w14:textId="751AEE48" w:rsidR="00144517" w:rsidRDefault="00144517" w:rsidP="00F7784E">
            <w:r>
              <w:t>5</w:t>
            </w:r>
          </w:p>
        </w:tc>
        <w:tc>
          <w:tcPr>
            <w:tcW w:w="3260" w:type="dxa"/>
          </w:tcPr>
          <w:p w14:paraId="0B03A774" w14:textId="77777777" w:rsidR="00144517" w:rsidRDefault="00144517" w:rsidP="00F7784E"/>
        </w:tc>
        <w:sdt>
          <w:sdtPr>
            <w:id w:val="-2052609183"/>
            <w:placeholder>
              <w:docPart w:val="17A76218853C48F0ABF0857735166D60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263BB9BA" w14:textId="7C4F9FDA" w:rsidR="00144517" w:rsidRDefault="00144517" w:rsidP="00F7784E">
                <w:r w:rsidRPr="00B3147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438438431"/>
            <w:placeholder>
              <w:docPart w:val="3CD4B880D44145738B70098722B0565A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5C50CAF8" w14:textId="5CA82EEC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1587837616"/>
            <w:placeholder>
              <w:docPart w:val="9258E35CD4ED469480C00C6290369029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228760FD" w14:textId="53F31076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3544" w:type="dxa"/>
          </w:tcPr>
          <w:p w14:paraId="7894F82A" w14:textId="77777777" w:rsidR="00144517" w:rsidRPr="001F672F" w:rsidRDefault="00144517" w:rsidP="00F7784E"/>
        </w:tc>
      </w:tr>
      <w:tr w:rsidR="00144517" w14:paraId="5BF5B616" w14:textId="7CB424B4" w:rsidTr="00F3468A">
        <w:tc>
          <w:tcPr>
            <w:tcW w:w="985" w:type="dxa"/>
          </w:tcPr>
          <w:p w14:paraId="328EBBBE" w14:textId="253431E6" w:rsidR="00144517" w:rsidRDefault="00144517" w:rsidP="00F7784E">
            <w:r>
              <w:t>6</w:t>
            </w:r>
          </w:p>
        </w:tc>
        <w:tc>
          <w:tcPr>
            <w:tcW w:w="3260" w:type="dxa"/>
          </w:tcPr>
          <w:p w14:paraId="28C543E3" w14:textId="77777777" w:rsidR="00144517" w:rsidRDefault="00144517" w:rsidP="00F7784E"/>
        </w:tc>
        <w:sdt>
          <w:sdtPr>
            <w:id w:val="1176316652"/>
            <w:placeholder>
              <w:docPart w:val="30BF864E1EA04F6FB2726E70332F9575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32CA2977" w14:textId="79416EFF" w:rsidR="00144517" w:rsidRDefault="00144517" w:rsidP="00F7784E">
                <w:r w:rsidRPr="00B3147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365899123"/>
            <w:placeholder>
              <w:docPart w:val="A94F9657438841BB89960725624FAD66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10A59772" w14:textId="2295915C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277230402"/>
            <w:placeholder>
              <w:docPart w:val="0864FA5D66C347B68FD4543E311278FE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3BAFA264" w14:textId="5FBA82DD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3544" w:type="dxa"/>
          </w:tcPr>
          <w:p w14:paraId="25F1117E" w14:textId="77777777" w:rsidR="00144517" w:rsidRPr="001F672F" w:rsidRDefault="00144517" w:rsidP="00F7784E"/>
        </w:tc>
      </w:tr>
      <w:tr w:rsidR="00144517" w14:paraId="0BB278A7" w14:textId="548FF401" w:rsidTr="00F3468A">
        <w:tc>
          <w:tcPr>
            <w:tcW w:w="985" w:type="dxa"/>
          </w:tcPr>
          <w:p w14:paraId="7C574913" w14:textId="5E6B1434" w:rsidR="00144517" w:rsidRDefault="00144517" w:rsidP="00F7784E">
            <w:r>
              <w:t>7</w:t>
            </w:r>
          </w:p>
        </w:tc>
        <w:tc>
          <w:tcPr>
            <w:tcW w:w="3260" w:type="dxa"/>
          </w:tcPr>
          <w:p w14:paraId="3B9B4B00" w14:textId="77777777" w:rsidR="00144517" w:rsidRDefault="00144517" w:rsidP="00F7784E"/>
        </w:tc>
        <w:sdt>
          <w:sdtPr>
            <w:id w:val="197197068"/>
            <w:placeholder>
              <w:docPart w:val="2682A4F676104397B2D49653754647AC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4F990475" w14:textId="192DA36F" w:rsidR="00144517" w:rsidRDefault="00144517" w:rsidP="00F7784E">
                <w:r w:rsidRPr="00B3147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741873593"/>
            <w:placeholder>
              <w:docPart w:val="31D7278119AA435CAC62039F9B37CC37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3C4CE4F4" w14:textId="28887473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1097523614"/>
            <w:placeholder>
              <w:docPart w:val="59D7379D5BC14EF0A0053B554113B386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6CF8466B" w14:textId="7353A0CF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3544" w:type="dxa"/>
          </w:tcPr>
          <w:p w14:paraId="31909F2F" w14:textId="77777777" w:rsidR="00144517" w:rsidRPr="001F672F" w:rsidRDefault="00144517" w:rsidP="00F7784E"/>
        </w:tc>
      </w:tr>
      <w:tr w:rsidR="00144517" w14:paraId="5969A2F0" w14:textId="382C1308" w:rsidTr="00F3468A">
        <w:tc>
          <w:tcPr>
            <w:tcW w:w="985" w:type="dxa"/>
          </w:tcPr>
          <w:p w14:paraId="29D6E1DB" w14:textId="32FAB69C" w:rsidR="00144517" w:rsidRDefault="00144517" w:rsidP="00F7784E">
            <w:r>
              <w:t>8</w:t>
            </w:r>
          </w:p>
        </w:tc>
        <w:tc>
          <w:tcPr>
            <w:tcW w:w="3260" w:type="dxa"/>
          </w:tcPr>
          <w:p w14:paraId="33A34FD2" w14:textId="77777777" w:rsidR="00144517" w:rsidRDefault="00144517" w:rsidP="00F7784E"/>
        </w:tc>
        <w:sdt>
          <w:sdtPr>
            <w:id w:val="-1103099097"/>
            <w:placeholder>
              <w:docPart w:val="B27452C487CE49479C4B46CAA247E5B3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1B3A0D26" w14:textId="581D5773" w:rsidR="00144517" w:rsidRPr="00B31470" w:rsidRDefault="00144517" w:rsidP="00F7784E">
                <w:r w:rsidRPr="00651826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94455566"/>
            <w:placeholder>
              <w:docPart w:val="79470B485BC744A1B981E8A33A7B1151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1D1726D3" w14:textId="0775CBD0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1477340555"/>
            <w:placeholder>
              <w:docPart w:val="71A59AC8BD0F4A5C8D8792AE373EE160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1C393316" w14:textId="63DB7245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3544" w:type="dxa"/>
          </w:tcPr>
          <w:p w14:paraId="0DE2EB6E" w14:textId="77777777" w:rsidR="00144517" w:rsidRPr="001F672F" w:rsidRDefault="00144517" w:rsidP="00F7784E"/>
        </w:tc>
      </w:tr>
      <w:tr w:rsidR="00144517" w14:paraId="766D356B" w14:textId="717A229B" w:rsidTr="00F3468A">
        <w:tc>
          <w:tcPr>
            <w:tcW w:w="985" w:type="dxa"/>
          </w:tcPr>
          <w:p w14:paraId="21A1146F" w14:textId="733BF2E0" w:rsidR="00144517" w:rsidRDefault="00144517" w:rsidP="00F7784E">
            <w:r>
              <w:t>9</w:t>
            </w:r>
          </w:p>
        </w:tc>
        <w:tc>
          <w:tcPr>
            <w:tcW w:w="3260" w:type="dxa"/>
          </w:tcPr>
          <w:p w14:paraId="3B999874" w14:textId="77777777" w:rsidR="00144517" w:rsidRDefault="00144517" w:rsidP="00F7784E"/>
        </w:tc>
        <w:sdt>
          <w:sdtPr>
            <w:id w:val="580799730"/>
            <w:placeholder>
              <w:docPart w:val="7EBC1DAFF2A349FBB20843DF1B42D7AA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984" w:type="dxa"/>
              </w:tcPr>
              <w:p w14:paraId="0E7A617A" w14:textId="23D4D40E" w:rsidR="00144517" w:rsidRPr="00B31470" w:rsidRDefault="00144517" w:rsidP="00F7784E">
                <w:r w:rsidRPr="00651826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993784066"/>
            <w:placeholder>
              <w:docPart w:val="B8FE6D7977D44AC09C5CEFAA6AB0274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7" w:type="dxa"/>
              </w:tcPr>
              <w:p w14:paraId="07FA35CD" w14:textId="0378E11D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1557304888"/>
            <w:placeholder>
              <w:docPart w:val="CBD4797AB1B0478EB561E43285E58FAE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126" w:type="dxa"/>
              </w:tcPr>
              <w:p w14:paraId="24EEC0F5" w14:textId="41E20DE8" w:rsidR="00144517" w:rsidRDefault="00144517" w:rsidP="00F7784E">
                <w:r w:rsidRPr="001F672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3544" w:type="dxa"/>
          </w:tcPr>
          <w:p w14:paraId="758E93FC" w14:textId="77777777" w:rsidR="00144517" w:rsidRPr="001F672F" w:rsidRDefault="00144517" w:rsidP="00F7784E"/>
        </w:tc>
      </w:tr>
    </w:tbl>
    <w:p w14:paraId="2FFE9117" w14:textId="77777777" w:rsidR="00F7784E" w:rsidRPr="00F7784E" w:rsidRDefault="00F7784E" w:rsidP="00F7784E"/>
    <w:sectPr w:rsidR="00F7784E" w:rsidRPr="00F7784E" w:rsidSect="00144517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99C34" w14:textId="77777777" w:rsidR="00F7784E" w:rsidRDefault="00F7784E" w:rsidP="00A25945">
      <w:pPr>
        <w:spacing w:after="0" w:line="240" w:lineRule="auto"/>
      </w:pPr>
      <w:r>
        <w:separator/>
      </w:r>
    </w:p>
  </w:endnote>
  <w:endnote w:type="continuationSeparator" w:id="0">
    <w:p w14:paraId="714B7FEB" w14:textId="77777777" w:rsidR="00F7784E" w:rsidRDefault="00F7784E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4CDE3" w14:textId="77777777" w:rsidR="00A25945" w:rsidRDefault="00E8327E" w:rsidP="00144517">
    <w:pPr>
      <w:pStyle w:val="Subtitle"/>
      <w:tabs>
        <w:tab w:val="right" w:pos="13892"/>
      </w:tabs>
      <w:jc w:val="left"/>
    </w:pPr>
    <w:r>
      <w:t>Red Opal</w:t>
    </w:r>
    <w:r w:rsidR="00A25945">
      <w:t xml:space="preserve"> Innovations</w:t>
    </w:r>
    <w:r w:rsidR="00A25945">
      <w:tab/>
      <w:t xml:space="preserve">Page </w:t>
    </w:r>
    <w:r w:rsidR="00A25945">
      <w:fldChar w:fldCharType="begin"/>
    </w:r>
    <w:r w:rsidR="00A25945">
      <w:instrText xml:space="preserve"> PAGE   \* MERGEFORMAT </w:instrText>
    </w:r>
    <w:r w:rsidR="00A25945">
      <w:fldChar w:fldCharType="separate"/>
    </w:r>
    <w:r w:rsidR="005A6805">
      <w:rPr>
        <w:noProof/>
      </w:rPr>
      <w:t>1</w:t>
    </w:r>
    <w:r w:rsidR="00A25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AA00F" w14:textId="77777777" w:rsidR="00F7784E" w:rsidRDefault="00F7784E" w:rsidP="00A25945">
      <w:pPr>
        <w:spacing w:after="0" w:line="240" w:lineRule="auto"/>
      </w:pPr>
      <w:r>
        <w:separator/>
      </w:r>
    </w:p>
  </w:footnote>
  <w:footnote w:type="continuationSeparator" w:id="0">
    <w:p w14:paraId="2934E500" w14:textId="77777777" w:rsidR="00F7784E" w:rsidRDefault="00F7784E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EC0F4" w14:textId="5B25118A" w:rsidR="00BC1DA3" w:rsidRDefault="005A6805" w:rsidP="00E0598F">
    <w:pPr>
      <w:pStyle w:val="Subtitle"/>
      <w:tabs>
        <w:tab w:val="right" w:pos="8931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68C02A9F" wp14:editId="2F2FFB84">
          <wp:simplePos x="0" y="0"/>
          <wp:positionH relativeFrom="margin">
            <wp:posOffset>0</wp:posOffset>
          </wp:positionH>
          <wp:positionV relativeFrom="paragraph">
            <wp:posOffset>-153035</wp:posOffset>
          </wp:positionV>
          <wp:extent cx="932811" cy="486285"/>
          <wp:effectExtent l="0" t="0" r="127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oi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811" cy="486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784E">
      <w:t>Task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4E"/>
    <w:rsid w:val="00020120"/>
    <w:rsid w:val="000750E8"/>
    <w:rsid w:val="00081222"/>
    <w:rsid w:val="001142B0"/>
    <w:rsid w:val="001312BE"/>
    <w:rsid w:val="00144517"/>
    <w:rsid w:val="001A50C3"/>
    <w:rsid w:val="002351B5"/>
    <w:rsid w:val="0029638D"/>
    <w:rsid w:val="002E572B"/>
    <w:rsid w:val="002F23A6"/>
    <w:rsid w:val="0033120A"/>
    <w:rsid w:val="003876F3"/>
    <w:rsid w:val="00387771"/>
    <w:rsid w:val="00420316"/>
    <w:rsid w:val="00453CF1"/>
    <w:rsid w:val="004D1195"/>
    <w:rsid w:val="00580E41"/>
    <w:rsid w:val="00595EAD"/>
    <w:rsid w:val="005A6805"/>
    <w:rsid w:val="006540BF"/>
    <w:rsid w:val="006B4F3A"/>
    <w:rsid w:val="006D740F"/>
    <w:rsid w:val="00713AF8"/>
    <w:rsid w:val="0071627B"/>
    <w:rsid w:val="00790AE1"/>
    <w:rsid w:val="00794CD1"/>
    <w:rsid w:val="007A12C1"/>
    <w:rsid w:val="007C1788"/>
    <w:rsid w:val="0082797C"/>
    <w:rsid w:val="008472FD"/>
    <w:rsid w:val="0085456A"/>
    <w:rsid w:val="0089478F"/>
    <w:rsid w:val="008A61AB"/>
    <w:rsid w:val="008D49FD"/>
    <w:rsid w:val="00925254"/>
    <w:rsid w:val="00955ECB"/>
    <w:rsid w:val="009C342B"/>
    <w:rsid w:val="00A25945"/>
    <w:rsid w:val="00AA77CE"/>
    <w:rsid w:val="00AB67FD"/>
    <w:rsid w:val="00AC4EA9"/>
    <w:rsid w:val="00AD40E7"/>
    <w:rsid w:val="00B00E71"/>
    <w:rsid w:val="00B30ADC"/>
    <w:rsid w:val="00B70F46"/>
    <w:rsid w:val="00BC1DA3"/>
    <w:rsid w:val="00C35081"/>
    <w:rsid w:val="00D9431A"/>
    <w:rsid w:val="00DB3D0B"/>
    <w:rsid w:val="00DC2B94"/>
    <w:rsid w:val="00DF5B00"/>
    <w:rsid w:val="00E0598F"/>
    <w:rsid w:val="00E8327E"/>
    <w:rsid w:val="00F3468A"/>
    <w:rsid w:val="00F7784E"/>
    <w:rsid w:val="00F80415"/>
    <w:rsid w:val="00FC3568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2368"/>
  <w15:chartTrackingRefBased/>
  <w15:docId w15:val="{CCBBFCFE-2121-4E22-8512-973457D6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78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win\Downloads\ROI_document_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73CDB7B56E4475BBA74D87691AA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951F-8D97-4786-868D-1C8B0E3A28CE}"/>
      </w:docPartPr>
      <w:docPartBody>
        <w:p w:rsidR="00000000" w:rsidRDefault="006D2646" w:rsidP="006D2646">
          <w:pPr>
            <w:pStyle w:val="2A73CDB7B56E4475BBA74D87691AACA5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A51B2421B0B543ED8A591B617C36D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BF366-9F57-41B6-93B0-1422287C9222}"/>
      </w:docPartPr>
      <w:docPartBody>
        <w:p w:rsidR="00000000" w:rsidRDefault="006D2646" w:rsidP="006D2646">
          <w:pPr>
            <w:pStyle w:val="A51B2421B0B543ED8A591B617C36DB14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E1DAF316FC74BC0B70329F259246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4C72-E897-4A7A-A6A3-7D2BD76A2487}"/>
      </w:docPartPr>
      <w:docPartBody>
        <w:p w:rsidR="00000000" w:rsidRDefault="006D2646" w:rsidP="006D2646">
          <w:pPr>
            <w:pStyle w:val="4E1DAF316FC74BC0B70329F2592467F3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84532AA2F2544DCB618B889FE221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08602-EAAE-470B-855F-3CDC2E7C01C3}"/>
      </w:docPartPr>
      <w:docPartBody>
        <w:p w:rsidR="00000000" w:rsidRDefault="006D2646" w:rsidP="006D2646">
          <w:pPr>
            <w:pStyle w:val="884532AA2F2544DCB618B889FE2215AF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F3A344BB8D894812BC2C5DB660E3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F3E5-AD1B-475D-9FB0-307FF524F540}"/>
      </w:docPartPr>
      <w:docPartBody>
        <w:p w:rsidR="00000000" w:rsidRDefault="006D2646" w:rsidP="006D2646">
          <w:pPr>
            <w:pStyle w:val="F3A344BB8D894812BC2C5DB660E3A9A2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F27DC6EF6B445E38D7B5BD2434E3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CE83-F301-4B62-97C2-A29CF456ADB6}"/>
      </w:docPartPr>
      <w:docPartBody>
        <w:p w:rsidR="00000000" w:rsidRDefault="006D2646" w:rsidP="006D2646">
          <w:pPr>
            <w:pStyle w:val="2F27DC6EF6B445E38D7B5BD2434E35B5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0D1817C73DB340849EC8F41F3A67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D6AE7-D8BA-420B-89FB-EDD3EFE47220}"/>
      </w:docPartPr>
      <w:docPartBody>
        <w:p w:rsidR="00000000" w:rsidRDefault="006D2646" w:rsidP="006D2646">
          <w:pPr>
            <w:pStyle w:val="0D1817C73DB340849EC8F41F3A67415B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597B47A27AAE4FEFB3E7475AECAEA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B2A82-C061-4D5F-9A03-BE6A978B94C9}"/>
      </w:docPartPr>
      <w:docPartBody>
        <w:p w:rsidR="00000000" w:rsidRDefault="006D2646" w:rsidP="006D2646">
          <w:pPr>
            <w:pStyle w:val="597B47A27AAE4FEFB3E7475AECAEA230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2B08A1A8E714CC384A3CA6E9E7E1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1BA4C-1878-459E-B919-F72438C5EC48}"/>
      </w:docPartPr>
      <w:docPartBody>
        <w:p w:rsidR="00000000" w:rsidRDefault="006D2646" w:rsidP="006D2646">
          <w:pPr>
            <w:pStyle w:val="12B08A1A8E714CC384A3CA6E9E7E12AB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E348590C8584EFFA6A2BE35E45D8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C089D-D901-40F5-BB77-49AC2FAC2DAC}"/>
      </w:docPartPr>
      <w:docPartBody>
        <w:p w:rsidR="00000000" w:rsidRDefault="006D2646" w:rsidP="006D2646">
          <w:pPr>
            <w:pStyle w:val="8E348590C8584EFFA6A2BE35E45D830F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A2EFCA604CD64BA699244E9EA4453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3077-5C01-41E2-8B16-2E14A4EF280C}"/>
      </w:docPartPr>
      <w:docPartBody>
        <w:p w:rsidR="00000000" w:rsidRDefault="006D2646" w:rsidP="006D2646">
          <w:pPr>
            <w:pStyle w:val="A2EFCA604CD64BA699244E9EA4453474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8849D77BC1426FB38A6B4EC0099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BE5B1-C70A-4E17-A442-02AB99D40AB8}"/>
      </w:docPartPr>
      <w:docPartBody>
        <w:p w:rsidR="00000000" w:rsidRDefault="006D2646" w:rsidP="006D2646">
          <w:pPr>
            <w:pStyle w:val="688849D77BC1426FB38A6B4EC0099AAF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7A76218853C48F0ABF0857735166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89BAA-F75C-42A5-BD02-227FB3D54B3B}"/>
      </w:docPartPr>
      <w:docPartBody>
        <w:p w:rsidR="00000000" w:rsidRDefault="006D2646" w:rsidP="006D2646">
          <w:pPr>
            <w:pStyle w:val="17A76218853C48F0ABF0857735166D60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3CD4B880D44145738B70098722B05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73250-0707-4DB0-818F-E194AC0DD200}"/>
      </w:docPartPr>
      <w:docPartBody>
        <w:p w:rsidR="00000000" w:rsidRDefault="006D2646" w:rsidP="006D2646">
          <w:pPr>
            <w:pStyle w:val="3CD4B880D44145738B70098722B0565A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258E35CD4ED469480C00C6290369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D740E-BAB7-492A-87EA-A82BED0B9FA4}"/>
      </w:docPartPr>
      <w:docPartBody>
        <w:p w:rsidR="00000000" w:rsidRDefault="006D2646" w:rsidP="006D2646">
          <w:pPr>
            <w:pStyle w:val="9258E35CD4ED469480C00C6290369029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30BF864E1EA04F6FB2726E70332F9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5D4A6-7200-4EF1-A2BA-1A0DA9BEC517}"/>
      </w:docPartPr>
      <w:docPartBody>
        <w:p w:rsidR="00000000" w:rsidRDefault="006D2646" w:rsidP="006D2646">
          <w:pPr>
            <w:pStyle w:val="30BF864E1EA04F6FB2726E70332F9575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A94F9657438841BB89960725624FA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F2F6B-BE92-41D6-B392-5F8A1026BFDE}"/>
      </w:docPartPr>
      <w:docPartBody>
        <w:p w:rsidR="00000000" w:rsidRDefault="006D2646" w:rsidP="006D2646">
          <w:pPr>
            <w:pStyle w:val="A94F9657438841BB89960725624FAD66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0864FA5D66C347B68FD4543E3112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1E2FD-75E6-4EDB-8FE4-2E6B0F16B9B6}"/>
      </w:docPartPr>
      <w:docPartBody>
        <w:p w:rsidR="00000000" w:rsidRDefault="006D2646" w:rsidP="006D2646">
          <w:pPr>
            <w:pStyle w:val="0864FA5D66C347B68FD4543E311278FE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682A4F676104397B2D496537546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5CAD4-48C1-47FD-9C5F-AB3A5DD73AEE}"/>
      </w:docPartPr>
      <w:docPartBody>
        <w:p w:rsidR="00000000" w:rsidRDefault="006D2646" w:rsidP="006D2646">
          <w:pPr>
            <w:pStyle w:val="2682A4F676104397B2D49653754647AC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31D7278119AA435CAC62039F9B37C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01571-46EE-4B86-8D55-E190E44B1360}"/>
      </w:docPartPr>
      <w:docPartBody>
        <w:p w:rsidR="00000000" w:rsidRDefault="006D2646" w:rsidP="006D2646">
          <w:pPr>
            <w:pStyle w:val="31D7278119AA435CAC62039F9B37CC37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59D7379D5BC14EF0A0053B554113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25D14-ECB0-40FA-B95D-662809380951}"/>
      </w:docPartPr>
      <w:docPartBody>
        <w:p w:rsidR="00000000" w:rsidRDefault="006D2646" w:rsidP="006D2646">
          <w:pPr>
            <w:pStyle w:val="59D7379D5BC14EF0A0053B554113B386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B27452C487CE49479C4B46CAA247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08231-76FD-4539-83F0-797A460C0A24}"/>
      </w:docPartPr>
      <w:docPartBody>
        <w:p w:rsidR="00000000" w:rsidRDefault="006D2646" w:rsidP="006D2646">
          <w:pPr>
            <w:pStyle w:val="B27452C487CE49479C4B46CAA247E5B3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79470B485BC744A1B981E8A33A7B1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8F4C7-3CFA-4C21-9918-3F37651ECE0A}"/>
      </w:docPartPr>
      <w:docPartBody>
        <w:p w:rsidR="00000000" w:rsidRDefault="006D2646" w:rsidP="006D2646">
          <w:pPr>
            <w:pStyle w:val="79470B485BC744A1B981E8A33A7B1151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71A59AC8BD0F4A5C8D8792AE373EE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A0734-BC45-4025-AD0D-67A1F75E8F92}"/>
      </w:docPartPr>
      <w:docPartBody>
        <w:p w:rsidR="00000000" w:rsidRDefault="006D2646" w:rsidP="006D2646">
          <w:pPr>
            <w:pStyle w:val="71A59AC8BD0F4A5C8D8792AE373EE160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7EBC1DAFF2A349FBB20843DF1B42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30989-A965-44AC-A22E-1A1426F68607}"/>
      </w:docPartPr>
      <w:docPartBody>
        <w:p w:rsidR="00000000" w:rsidRDefault="006D2646" w:rsidP="006D2646">
          <w:pPr>
            <w:pStyle w:val="7EBC1DAFF2A349FBB20843DF1B42D7AA"/>
          </w:pPr>
          <w:r w:rsidRPr="00FB503A">
            <w:rPr>
              <w:rStyle w:val="PlaceholderText"/>
            </w:rPr>
            <w:t>Choose an item.</w:t>
          </w:r>
        </w:p>
      </w:docPartBody>
    </w:docPart>
    <w:docPart>
      <w:docPartPr>
        <w:name w:val="B8FE6D7977D44AC09C5CEFAA6AB02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A92C8-5AB6-460C-B724-03CF9F865C96}"/>
      </w:docPartPr>
      <w:docPartBody>
        <w:p w:rsidR="00000000" w:rsidRDefault="006D2646" w:rsidP="006D2646">
          <w:pPr>
            <w:pStyle w:val="B8FE6D7977D44AC09C5CEFAA6AB02745"/>
          </w:pPr>
          <w:r w:rsidRPr="00FB503A">
            <w:rPr>
              <w:rStyle w:val="PlaceholderText"/>
            </w:rPr>
            <w:t>Click or tap to enter a date.</w:t>
          </w:r>
        </w:p>
      </w:docPartBody>
    </w:docPart>
    <w:docPart>
      <w:docPartPr>
        <w:name w:val="CBD4797AB1B0478EB561E43285E58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37803-690C-409A-A991-F1E976804DC5}"/>
      </w:docPartPr>
      <w:docPartBody>
        <w:p w:rsidR="00000000" w:rsidRDefault="006D2646" w:rsidP="006D2646">
          <w:pPr>
            <w:pStyle w:val="CBD4797AB1B0478EB561E43285E58FAE"/>
          </w:pPr>
          <w:r w:rsidRPr="00FB503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46"/>
    <w:rsid w:val="006D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646"/>
    <w:rPr>
      <w:color w:val="808080"/>
    </w:rPr>
  </w:style>
  <w:style w:type="paragraph" w:customStyle="1" w:styleId="4C174214C0D94A63AF993ED7DE244F1C">
    <w:name w:val="4C174214C0D94A63AF993ED7DE244F1C"/>
    <w:rsid w:val="006D2646"/>
  </w:style>
  <w:style w:type="paragraph" w:customStyle="1" w:styleId="66D754E92FE84185AF4182FBFBBD031E">
    <w:name w:val="66D754E92FE84185AF4182FBFBBD031E"/>
    <w:rsid w:val="006D2646"/>
  </w:style>
  <w:style w:type="paragraph" w:customStyle="1" w:styleId="9AD8D9130CDF48ACB6BE38943439D762">
    <w:name w:val="9AD8D9130CDF48ACB6BE38943439D762"/>
    <w:rsid w:val="006D2646"/>
  </w:style>
  <w:style w:type="paragraph" w:customStyle="1" w:styleId="485C9FB8B740454A99D12E09838F9F82">
    <w:name w:val="485C9FB8B740454A99D12E09838F9F82"/>
    <w:rsid w:val="006D2646"/>
  </w:style>
  <w:style w:type="paragraph" w:customStyle="1" w:styleId="FA6DFB91AEEF458980A1837ACA70E539">
    <w:name w:val="FA6DFB91AEEF458980A1837ACA70E539"/>
    <w:rsid w:val="006D2646"/>
  </w:style>
  <w:style w:type="paragraph" w:customStyle="1" w:styleId="76521ACA22D345F9B13AB53303640B4F">
    <w:name w:val="76521ACA22D345F9B13AB53303640B4F"/>
    <w:rsid w:val="006D2646"/>
  </w:style>
  <w:style w:type="paragraph" w:customStyle="1" w:styleId="C6D0A0AC3409479D9152A2E90D7D481D">
    <w:name w:val="C6D0A0AC3409479D9152A2E90D7D481D"/>
    <w:rsid w:val="006D2646"/>
  </w:style>
  <w:style w:type="paragraph" w:customStyle="1" w:styleId="DF5F28D2FD6E417B88ED5B2D2F204BE9">
    <w:name w:val="DF5F28D2FD6E417B88ED5B2D2F204BE9"/>
    <w:rsid w:val="006D2646"/>
  </w:style>
  <w:style w:type="paragraph" w:customStyle="1" w:styleId="461D82D9DA544753BEBD77BA8B257DFD">
    <w:name w:val="461D82D9DA544753BEBD77BA8B257DFD"/>
    <w:rsid w:val="006D2646"/>
  </w:style>
  <w:style w:type="paragraph" w:customStyle="1" w:styleId="90851063D6AD4B739E8F912351CF9A9D">
    <w:name w:val="90851063D6AD4B739E8F912351CF9A9D"/>
    <w:rsid w:val="006D2646"/>
  </w:style>
  <w:style w:type="paragraph" w:customStyle="1" w:styleId="EED5932033A84E348EF251FC11448AF9">
    <w:name w:val="EED5932033A84E348EF251FC11448AF9"/>
    <w:rsid w:val="006D2646"/>
  </w:style>
  <w:style w:type="paragraph" w:customStyle="1" w:styleId="90C8485B3C1043088DE58AC8007B5A6C">
    <w:name w:val="90C8485B3C1043088DE58AC8007B5A6C"/>
    <w:rsid w:val="006D2646"/>
  </w:style>
  <w:style w:type="paragraph" w:customStyle="1" w:styleId="7E6740F9E3194D439D876DA911415227">
    <w:name w:val="7E6740F9E3194D439D876DA911415227"/>
    <w:rsid w:val="006D2646"/>
  </w:style>
  <w:style w:type="paragraph" w:customStyle="1" w:styleId="4E6B319A479F455AAE98CA5C62C2D6C2">
    <w:name w:val="4E6B319A479F455AAE98CA5C62C2D6C2"/>
    <w:rsid w:val="006D2646"/>
  </w:style>
  <w:style w:type="paragraph" w:customStyle="1" w:styleId="FCFFED765A49459A951E09CC2CABD302">
    <w:name w:val="FCFFED765A49459A951E09CC2CABD302"/>
    <w:rsid w:val="006D2646"/>
  </w:style>
  <w:style w:type="paragraph" w:customStyle="1" w:styleId="31432C3B15A341B9B463A435C5F68B71">
    <w:name w:val="31432C3B15A341B9B463A435C5F68B71"/>
    <w:rsid w:val="006D2646"/>
  </w:style>
  <w:style w:type="paragraph" w:customStyle="1" w:styleId="10188F0A69A448F28B6106639B7B5F1B">
    <w:name w:val="10188F0A69A448F28B6106639B7B5F1B"/>
    <w:rsid w:val="006D2646"/>
  </w:style>
  <w:style w:type="paragraph" w:customStyle="1" w:styleId="0EB39A44C8BD4D878992E0ED69348347">
    <w:name w:val="0EB39A44C8BD4D878992E0ED69348347"/>
    <w:rsid w:val="006D2646"/>
  </w:style>
  <w:style w:type="paragraph" w:customStyle="1" w:styleId="133BC82A81C14A6095F390930D90087C">
    <w:name w:val="133BC82A81C14A6095F390930D90087C"/>
    <w:rsid w:val="006D2646"/>
  </w:style>
  <w:style w:type="paragraph" w:customStyle="1" w:styleId="EC8F8F314090466AA2D25ABE77176990">
    <w:name w:val="EC8F8F314090466AA2D25ABE77176990"/>
    <w:rsid w:val="006D2646"/>
  </w:style>
  <w:style w:type="paragraph" w:customStyle="1" w:styleId="DAA3013B71DA45CA9395E1386A414A85">
    <w:name w:val="DAA3013B71DA45CA9395E1386A414A85"/>
    <w:rsid w:val="006D2646"/>
  </w:style>
  <w:style w:type="paragraph" w:customStyle="1" w:styleId="15B14776AA0341AC850334C74182F9B4">
    <w:name w:val="15B14776AA0341AC850334C74182F9B4"/>
    <w:rsid w:val="006D2646"/>
  </w:style>
  <w:style w:type="paragraph" w:customStyle="1" w:styleId="EC9194FEF7164D26A4DE192532D14C93">
    <w:name w:val="EC9194FEF7164D26A4DE192532D14C93"/>
    <w:rsid w:val="006D2646"/>
  </w:style>
  <w:style w:type="paragraph" w:customStyle="1" w:styleId="E84DD023CFD646968B26A9146E26F1A1">
    <w:name w:val="E84DD023CFD646968B26A9146E26F1A1"/>
    <w:rsid w:val="006D2646"/>
  </w:style>
  <w:style w:type="paragraph" w:customStyle="1" w:styleId="CAF1A3AF5456438897365F718755C514">
    <w:name w:val="CAF1A3AF5456438897365F718755C514"/>
    <w:rsid w:val="006D2646"/>
  </w:style>
  <w:style w:type="paragraph" w:customStyle="1" w:styleId="FA081D96252C49D794A12E46F14BC272">
    <w:name w:val="FA081D96252C49D794A12E46F14BC272"/>
    <w:rsid w:val="006D2646"/>
  </w:style>
  <w:style w:type="paragraph" w:customStyle="1" w:styleId="479CF3D71045471598D7EABDFBE053C3">
    <w:name w:val="479CF3D71045471598D7EABDFBE053C3"/>
    <w:rsid w:val="006D2646"/>
  </w:style>
  <w:style w:type="paragraph" w:customStyle="1" w:styleId="5B0A5DE4518D45FEB44094F0426CA8B5">
    <w:name w:val="5B0A5DE4518D45FEB44094F0426CA8B5"/>
    <w:rsid w:val="006D2646"/>
  </w:style>
  <w:style w:type="paragraph" w:customStyle="1" w:styleId="BD1DCA38B5EA45AD8A2BCF8E2CB16F7D">
    <w:name w:val="BD1DCA38B5EA45AD8A2BCF8E2CB16F7D"/>
    <w:rsid w:val="006D2646"/>
  </w:style>
  <w:style w:type="paragraph" w:customStyle="1" w:styleId="2654C52FBB2F4345812197AD42132B3F">
    <w:name w:val="2654C52FBB2F4345812197AD42132B3F"/>
    <w:rsid w:val="006D2646"/>
  </w:style>
  <w:style w:type="paragraph" w:customStyle="1" w:styleId="CEEC238BA4724A6781E4E58AA32DA889">
    <w:name w:val="CEEC238BA4724A6781E4E58AA32DA889"/>
    <w:rsid w:val="006D2646"/>
  </w:style>
  <w:style w:type="paragraph" w:customStyle="1" w:styleId="BA3EB35008F54B408124439C72AD9C2D">
    <w:name w:val="BA3EB35008F54B408124439C72AD9C2D"/>
    <w:rsid w:val="006D2646"/>
  </w:style>
  <w:style w:type="paragraph" w:customStyle="1" w:styleId="F76B0AFF0E2E417D895CDB12BF18E592">
    <w:name w:val="F76B0AFF0E2E417D895CDB12BF18E592"/>
    <w:rsid w:val="006D2646"/>
  </w:style>
  <w:style w:type="paragraph" w:customStyle="1" w:styleId="78BB4C8BFD10470AAE5A356CC0D3C1B1">
    <w:name w:val="78BB4C8BFD10470AAE5A356CC0D3C1B1"/>
    <w:rsid w:val="006D2646"/>
  </w:style>
  <w:style w:type="paragraph" w:customStyle="1" w:styleId="605DA8FFB7AB4871B547AECD17BF3E20">
    <w:name w:val="605DA8FFB7AB4871B547AECD17BF3E20"/>
    <w:rsid w:val="006D2646"/>
  </w:style>
  <w:style w:type="paragraph" w:customStyle="1" w:styleId="170A88828D2449549B3213D47DBF77FD">
    <w:name w:val="170A88828D2449549B3213D47DBF77FD"/>
    <w:rsid w:val="006D2646"/>
  </w:style>
  <w:style w:type="paragraph" w:customStyle="1" w:styleId="9ABBCDA5D551433981D43A89CC8606E4">
    <w:name w:val="9ABBCDA5D551433981D43A89CC8606E4"/>
    <w:rsid w:val="006D2646"/>
  </w:style>
  <w:style w:type="paragraph" w:customStyle="1" w:styleId="2A73CDB7B56E4475BBA74D87691AACA5">
    <w:name w:val="2A73CDB7B56E4475BBA74D87691AACA5"/>
    <w:rsid w:val="006D2646"/>
  </w:style>
  <w:style w:type="paragraph" w:customStyle="1" w:styleId="A51B2421B0B543ED8A591B617C36DB14">
    <w:name w:val="A51B2421B0B543ED8A591B617C36DB14"/>
    <w:rsid w:val="006D2646"/>
  </w:style>
  <w:style w:type="paragraph" w:customStyle="1" w:styleId="4E1DAF316FC74BC0B70329F2592467F3">
    <w:name w:val="4E1DAF316FC74BC0B70329F2592467F3"/>
    <w:rsid w:val="006D2646"/>
  </w:style>
  <w:style w:type="paragraph" w:customStyle="1" w:styleId="884532AA2F2544DCB618B889FE2215AF">
    <w:name w:val="884532AA2F2544DCB618B889FE2215AF"/>
    <w:rsid w:val="006D2646"/>
  </w:style>
  <w:style w:type="paragraph" w:customStyle="1" w:styleId="F3A344BB8D894812BC2C5DB660E3A9A2">
    <w:name w:val="F3A344BB8D894812BC2C5DB660E3A9A2"/>
    <w:rsid w:val="006D2646"/>
  </w:style>
  <w:style w:type="paragraph" w:customStyle="1" w:styleId="2F27DC6EF6B445E38D7B5BD2434E35B5">
    <w:name w:val="2F27DC6EF6B445E38D7B5BD2434E35B5"/>
    <w:rsid w:val="006D2646"/>
  </w:style>
  <w:style w:type="paragraph" w:customStyle="1" w:styleId="0D1817C73DB340849EC8F41F3A67415B">
    <w:name w:val="0D1817C73DB340849EC8F41F3A67415B"/>
    <w:rsid w:val="006D2646"/>
  </w:style>
  <w:style w:type="paragraph" w:customStyle="1" w:styleId="597B47A27AAE4FEFB3E7475AECAEA230">
    <w:name w:val="597B47A27AAE4FEFB3E7475AECAEA230"/>
    <w:rsid w:val="006D2646"/>
  </w:style>
  <w:style w:type="paragraph" w:customStyle="1" w:styleId="12B08A1A8E714CC384A3CA6E9E7E12AB">
    <w:name w:val="12B08A1A8E714CC384A3CA6E9E7E12AB"/>
    <w:rsid w:val="006D2646"/>
  </w:style>
  <w:style w:type="paragraph" w:customStyle="1" w:styleId="8E348590C8584EFFA6A2BE35E45D830F">
    <w:name w:val="8E348590C8584EFFA6A2BE35E45D830F"/>
    <w:rsid w:val="006D2646"/>
  </w:style>
  <w:style w:type="paragraph" w:customStyle="1" w:styleId="A2EFCA604CD64BA699244E9EA4453474">
    <w:name w:val="A2EFCA604CD64BA699244E9EA4453474"/>
    <w:rsid w:val="006D2646"/>
  </w:style>
  <w:style w:type="paragraph" w:customStyle="1" w:styleId="688849D77BC1426FB38A6B4EC0099AAF">
    <w:name w:val="688849D77BC1426FB38A6B4EC0099AAF"/>
    <w:rsid w:val="006D2646"/>
  </w:style>
  <w:style w:type="paragraph" w:customStyle="1" w:styleId="17A76218853C48F0ABF0857735166D60">
    <w:name w:val="17A76218853C48F0ABF0857735166D60"/>
    <w:rsid w:val="006D2646"/>
  </w:style>
  <w:style w:type="paragraph" w:customStyle="1" w:styleId="3CD4B880D44145738B70098722B0565A">
    <w:name w:val="3CD4B880D44145738B70098722B0565A"/>
    <w:rsid w:val="006D2646"/>
  </w:style>
  <w:style w:type="paragraph" w:customStyle="1" w:styleId="9258E35CD4ED469480C00C6290369029">
    <w:name w:val="9258E35CD4ED469480C00C6290369029"/>
    <w:rsid w:val="006D2646"/>
  </w:style>
  <w:style w:type="paragraph" w:customStyle="1" w:styleId="30BF864E1EA04F6FB2726E70332F9575">
    <w:name w:val="30BF864E1EA04F6FB2726E70332F9575"/>
    <w:rsid w:val="006D2646"/>
  </w:style>
  <w:style w:type="paragraph" w:customStyle="1" w:styleId="A94F9657438841BB89960725624FAD66">
    <w:name w:val="A94F9657438841BB89960725624FAD66"/>
    <w:rsid w:val="006D2646"/>
  </w:style>
  <w:style w:type="paragraph" w:customStyle="1" w:styleId="0864FA5D66C347B68FD4543E311278FE">
    <w:name w:val="0864FA5D66C347B68FD4543E311278FE"/>
    <w:rsid w:val="006D2646"/>
  </w:style>
  <w:style w:type="paragraph" w:customStyle="1" w:styleId="2682A4F676104397B2D49653754647AC">
    <w:name w:val="2682A4F676104397B2D49653754647AC"/>
    <w:rsid w:val="006D2646"/>
  </w:style>
  <w:style w:type="paragraph" w:customStyle="1" w:styleId="31D7278119AA435CAC62039F9B37CC37">
    <w:name w:val="31D7278119AA435CAC62039F9B37CC37"/>
    <w:rsid w:val="006D2646"/>
  </w:style>
  <w:style w:type="paragraph" w:customStyle="1" w:styleId="59D7379D5BC14EF0A0053B554113B386">
    <w:name w:val="59D7379D5BC14EF0A0053B554113B386"/>
    <w:rsid w:val="006D2646"/>
  </w:style>
  <w:style w:type="paragraph" w:customStyle="1" w:styleId="B27452C487CE49479C4B46CAA247E5B3">
    <w:name w:val="B27452C487CE49479C4B46CAA247E5B3"/>
    <w:rsid w:val="006D2646"/>
  </w:style>
  <w:style w:type="paragraph" w:customStyle="1" w:styleId="79470B485BC744A1B981E8A33A7B1151">
    <w:name w:val="79470B485BC744A1B981E8A33A7B1151"/>
    <w:rsid w:val="006D2646"/>
  </w:style>
  <w:style w:type="paragraph" w:customStyle="1" w:styleId="71A59AC8BD0F4A5C8D8792AE373EE160">
    <w:name w:val="71A59AC8BD0F4A5C8D8792AE373EE160"/>
    <w:rsid w:val="006D2646"/>
  </w:style>
  <w:style w:type="paragraph" w:customStyle="1" w:styleId="EF752ABF0FC0471C843D272D4271F877">
    <w:name w:val="EF752ABF0FC0471C843D272D4271F877"/>
    <w:rsid w:val="006D2646"/>
  </w:style>
  <w:style w:type="paragraph" w:customStyle="1" w:styleId="29D5F05A60004E709C1CC20682538CF5">
    <w:name w:val="29D5F05A60004E709C1CC20682538CF5"/>
    <w:rsid w:val="006D2646"/>
  </w:style>
  <w:style w:type="paragraph" w:customStyle="1" w:styleId="67D2C1589367460C843B4E0E129160C6">
    <w:name w:val="67D2C1589367460C843B4E0E129160C6"/>
    <w:rsid w:val="006D2646"/>
  </w:style>
  <w:style w:type="paragraph" w:customStyle="1" w:styleId="7EBC1DAFF2A349FBB20843DF1B42D7AA">
    <w:name w:val="7EBC1DAFF2A349FBB20843DF1B42D7AA"/>
    <w:rsid w:val="006D2646"/>
  </w:style>
  <w:style w:type="paragraph" w:customStyle="1" w:styleId="B8FE6D7977D44AC09C5CEFAA6AB02745">
    <w:name w:val="B8FE6D7977D44AC09C5CEFAA6AB02745"/>
    <w:rsid w:val="006D2646"/>
  </w:style>
  <w:style w:type="paragraph" w:customStyle="1" w:styleId="CBD4797AB1B0478EB561E43285E58FAE">
    <w:name w:val="CBD4797AB1B0478EB561E43285E58FAE"/>
    <w:rsid w:val="006D2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CE4F7B357EB469B32CF6CE7167475" ma:contentTypeVersion="12" ma:contentTypeDescription="Create a new document." ma:contentTypeScope="" ma:versionID="a0ab0c5f56a80838ab54ed14b3222363">
  <xsd:schema xmlns:xsd="http://www.w3.org/2001/XMLSchema" xmlns:xs="http://www.w3.org/2001/XMLSchema" xmlns:p="http://schemas.microsoft.com/office/2006/metadata/properties" xmlns:ns2="b798198a-4fbf-42be-8530-1d0c80d0fe61" xmlns:ns3="389f41fd-c1fd-42a7-9d73-f4e35625c411" targetNamespace="http://schemas.microsoft.com/office/2006/metadata/properties" ma:root="true" ma:fieldsID="7bc9f9532bf86fc3c5d3af5420c8b7f1" ns2:_="" ns3:_="">
    <xsd:import namespace="b798198a-4fbf-42be-8530-1d0c80d0fe61"/>
    <xsd:import namespace="389f41fd-c1fd-42a7-9d73-f4e35625c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8198a-4fbf-42be-8530-1d0c80d0f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f41fd-c1fd-42a7-9d73-f4e35625c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3B004-D949-4E2D-BD87-A6AD8734B4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194384-7567-4FED-A405-3BDD7C11C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8198a-4fbf-42be-8530-1d0c80d0fe61"/>
    <ds:schemaRef ds:uri="389f41fd-c1fd-42a7-9d73-f4e35625c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298729-D6DD-45FB-B6E6-23EE99E69F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8FE426-5A02-4080-9759-6FC8B82057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ROI_document_template (1)</Template>
  <TotalTime>10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Krause</dc:creator>
  <cp:keywords/>
  <dc:description/>
  <cp:lastModifiedBy>Annette Krause</cp:lastModifiedBy>
  <cp:revision>3</cp:revision>
  <cp:lastPrinted>2015-12-06T07:33:00Z</cp:lastPrinted>
  <dcterms:created xsi:type="dcterms:W3CDTF">2021-01-27T07:35:00Z</dcterms:created>
  <dcterms:modified xsi:type="dcterms:W3CDTF">2021-01-27T07:45:00Z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0x010100221CE4F7B357EB469B32CF6CE7167475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2021-01-27T07:35:35Z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c5a430f5-33bb-4a22-a9ed-06e48fa57dd5</vt:lpwstr>
  </property>
  <property fmtid="{D5CDD505-2E9C-101B-9397-08002B2CF9AE}" pid="9" name="MSIP_Label_1124e982-4ed1-4819-8c70-4a27f3d38393_ContentBits">
    <vt:lpwstr>0</vt:lpwstr>
  </property>
</Properties>
</file>