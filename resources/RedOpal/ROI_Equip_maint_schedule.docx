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4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48"/>
        <w:gridCol w:w="2208"/>
        <w:gridCol w:w="2985"/>
        <w:gridCol w:w="3161"/>
        <w:gridCol w:w="3440"/>
      </w:tblGrid>
      <w:tr w:rsidR="00E6190E" w:rsidRPr="0071190E" w14:paraId="6AA00F85" w14:textId="77777777" w:rsidTr="00DA58F6">
        <w:trPr>
          <w:trHeight w:val="345"/>
        </w:trPr>
        <w:tc>
          <w:tcPr>
            <w:tcW w:w="139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</w:tcPr>
          <w:p w14:paraId="6AA00F84" w14:textId="77777777" w:rsidR="00E6190E" w:rsidRPr="0071190E" w:rsidRDefault="00E6190E" w:rsidP="00DA58F6">
            <w:pPr>
              <w:pStyle w:val="Heading1"/>
            </w:pPr>
            <w:r>
              <w:rPr>
                <w:bdr w:val="nil"/>
                <w:lang w:val="en-US"/>
              </w:rPr>
              <w:t>Equipment Maintenance Schedule</w:t>
            </w:r>
          </w:p>
        </w:tc>
      </w:tr>
      <w:tr w:rsidR="00E6190E" w:rsidRPr="0071190E" w14:paraId="6AA00F88" w14:textId="77777777" w:rsidTr="00DA58F6">
        <w:trPr>
          <w:trHeight w:val="345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86" w14:textId="77777777" w:rsidR="00E6190E" w:rsidRPr="00C7288E" w:rsidRDefault="00E6190E" w:rsidP="005268D8">
            <w:pPr>
              <w:pStyle w:val="Tableheader"/>
              <w:rPr>
                <w:rFonts w:ascii="Times" w:hAnsi="Times" w:cs="Times New Roman"/>
              </w:rPr>
            </w:pPr>
            <w:r>
              <w:t>Equipment</w:t>
            </w:r>
          </w:p>
        </w:tc>
        <w:tc>
          <w:tcPr>
            <w:tcW w:w="1179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00F87" w14:textId="77777777" w:rsidR="00E6190E" w:rsidRPr="00605FC2" w:rsidRDefault="00E6190E" w:rsidP="00DA58F6">
            <w:r w:rsidRPr="00EA26A0">
              <w:rPr>
                <w:rFonts w:cs="Times New Roman"/>
                <w:szCs w:val="20"/>
              </w:rPr>
              <w:t>[Brand and model no.]</w:t>
            </w:r>
          </w:p>
        </w:tc>
      </w:tr>
      <w:tr w:rsidR="00E6190E" w:rsidRPr="0071190E" w14:paraId="6AA00F94" w14:textId="77777777" w:rsidTr="00DA58F6">
        <w:trPr>
          <w:trHeight w:val="180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89" w14:textId="77777777" w:rsidR="00E6190E" w:rsidRPr="00EA26A0" w:rsidRDefault="00E6190E" w:rsidP="005268D8">
            <w:pPr>
              <w:pStyle w:val="Tableheader"/>
            </w:pPr>
            <w:r w:rsidRPr="00EA26A0">
              <w:t>Maintenance activity</w:t>
            </w:r>
          </w:p>
          <w:p w14:paraId="6AA00F8A" w14:textId="77777777" w:rsidR="00A97631" w:rsidRPr="00EA26A0" w:rsidRDefault="00A97631" w:rsidP="00A97631">
            <w:pPr>
              <w:rPr>
                <w:rFonts w:cs="Times New Roman"/>
              </w:rPr>
            </w:pPr>
            <w:r w:rsidRPr="00EA26A0">
              <w:rPr>
                <w:rFonts w:cs="Times New Roman"/>
                <w:szCs w:val="20"/>
              </w:rPr>
              <w:t>[Name of the activity]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8B" w14:textId="77777777" w:rsidR="00E6190E" w:rsidRPr="00EA26A0" w:rsidRDefault="00E6190E" w:rsidP="005268D8">
            <w:pPr>
              <w:pStyle w:val="Tableheader"/>
            </w:pPr>
            <w:r w:rsidRPr="00EA26A0">
              <w:t>Recommended frequency</w:t>
            </w:r>
          </w:p>
          <w:p w14:paraId="6AA00F8C" w14:textId="77777777" w:rsidR="00E6190E" w:rsidRPr="00EA26A0" w:rsidRDefault="00E6190E" w:rsidP="00CF67A0">
            <w:pPr>
              <w:rPr>
                <w:bCs/>
              </w:rPr>
            </w:pPr>
            <w:r w:rsidRPr="00EA26A0">
              <w:rPr>
                <w:rFonts w:cs="Times New Roman"/>
                <w:szCs w:val="20"/>
              </w:rPr>
              <w:t xml:space="preserve">[e.g. </w:t>
            </w:r>
            <w:r w:rsidR="00CF67A0" w:rsidRPr="00EA26A0">
              <w:rPr>
                <w:rFonts w:cs="Times New Roman"/>
                <w:szCs w:val="20"/>
              </w:rPr>
              <w:t>A</w:t>
            </w:r>
            <w:r w:rsidRPr="00EA26A0">
              <w:rPr>
                <w:rFonts w:cs="Times New Roman"/>
                <w:szCs w:val="20"/>
              </w:rPr>
              <w:t>s required, daily, monthly, quarterly, annually, etc.]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</w:tcPr>
          <w:p w14:paraId="6AA00F8D" w14:textId="77777777" w:rsidR="00E6190E" w:rsidRPr="00EA26A0" w:rsidRDefault="00E6190E" w:rsidP="005268D8">
            <w:pPr>
              <w:pStyle w:val="Tableheader"/>
            </w:pPr>
            <w:r w:rsidRPr="00EA26A0">
              <w:t>Procedure</w:t>
            </w:r>
          </w:p>
          <w:p w14:paraId="6AA00F8E" w14:textId="77777777" w:rsidR="00E6190E" w:rsidRPr="00EA26A0" w:rsidRDefault="00E6190E" w:rsidP="00CF67A0">
            <w:pPr>
              <w:rPr>
                <w:bCs/>
              </w:rPr>
            </w:pPr>
            <w:r w:rsidRPr="00EA26A0">
              <w:rPr>
                <w:rFonts w:cs="Times New Roman"/>
                <w:szCs w:val="20"/>
              </w:rPr>
              <w:t xml:space="preserve">[List brief points </w:t>
            </w:r>
            <w:r w:rsidR="00CF67A0" w:rsidRPr="00EA26A0">
              <w:rPr>
                <w:rFonts w:cs="Times New Roman"/>
                <w:szCs w:val="20"/>
              </w:rPr>
              <w:t>and</w:t>
            </w:r>
            <w:r w:rsidRPr="00EA26A0">
              <w:rPr>
                <w:rFonts w:cs="Times New Roman"/>
                <w:szCs w:val="20"/>
              </w:rPr>
              <w:t xml:space="preserve"> refer to page no. of manual</w:t>
            </w:r>
            <w:r w:rsidR="004135F7" w:rsidRPr="00EA26A0">
              <w:rPr>
                <w:rFonts w:cs="Times New Roman"/>
                <w:szCs w:val="20"/>
              </w:rPr>
              <w:t xml:space="preserve"> where relevant</w:t>
            </w:r>
            <w:r w:rsidR="00CF67A0" w:rsidRPr="00EA26A0">
              <w:rPr>
                <w:rFonts w:cs="Times New Roman"/>
                <w:szCs w:val="20"/>
              </w:rPr>
              <w:t>.</w:t>
            </w:r>
            <w:r w:rsidRPr="00EA26A0">
              <w:rPr>
                <w:rFonts w:cs="Times New Roman"/>
                <w:szCs w:val="20"/>
              </w:rPr>
              <w:t>]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</w:tcPr>
          <w:p w14:paraId="6AA00F8F" w14:textId="77777777" w:rsidR="00E6190E" w:rsidRPr="00EA26A0" w:rsidRDefault="00E6190E" w:rsidP="005268D8">
            <w:pPr>
              <w:pStyle w:val="Tableheader"/>
            </w:pPr>
            <w:r w:rsidRPr="00EA26A0">
              <w:t>Estimated time</w:t>
            </w:r>
          </w:p>
          <w:p w14:paraId="6AA00F90" w14:textId="77777777" w:rsidR="00E6190E" w:rsidRPr="00EA26A0" w:rsidRDefault="00E6190E" w:rsidP="00DA58F6">
            <w:pPr>
              <w:rPr>
                <w:bCs/>
              </w:rPr>
            </w:pPr>
            <w:r w:rsidRPr="00EA26A0">
              <w:rPr>
                <w:rFonts w:cs="Times New Roman"/>
                <w:szCs w:val="20"/>
              </w:rPr>
              <w:t>[Approximately how long will it take to complete this task?]</w:t>
            </w:r>
          </w:p>
        </w:tc>
        <w:tc>
          <w:tcPr>
            <w:tcW w:w="3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</w:tcPr>
          <w:p w14:paraId="6AA00F91" w14:textId="77777777" w:rsidR="00E6190E" w:rsidRPr="00EA26A0" w:rsidRDefault="00E6190E" w:rsidP="005268D8">
            <w:pPr>
              <w:pStyle w:val="Tableheader"/>
            </w:pPr>
            <w:r w:rsidRPr="00EA26A0">
              <w:t>Notes</w:t>
            </w:r>
          </w:p>
          <w:p w14:paraId="6AA00F93" w14:textId="06A73E3B" w:rsidR="00E6190E" w:rsidRPr="00EA26A0" w:rsidRDefault="00E6190E" w:rsidP="009D09B1">
            <w:pPr>
              <w:rPr>
                <w:bCs/>
              </w:rPr>
            </w:pPr>
            <w:r w:rsidRPr="00EA26A0">
              <w:rPr>
                <w:rFonts w:cs="Times New Roman"/>
                <w:szCs w:val="20"/>
              </w:rPr>
              <w:t>[</w:t>
            </w:r>
            <w:r w:rsidR="00CF67A0" w:rsidRPr="00EA26A0">
              <w:rPr>
                <w:rFonts w:cs="Times New Roman"/>
                <w:szCs w:val="20"/>
              </w:rPr>
              <w:t>List d</w:t>
            </w:r>
            <w:r w:rsidRPr="00EA26A0">
              <w:rPr>
                <w:rFonts w:cs="Times New Roman"/>
                <w:szCs w:val="20"/>
              </w:rPr>
              <w:t>etails of cleaning products, software, tools, WHS warnings, etc.</w:t>
            </w:r>
            <w:r w:rsidR="00CF67A0" w:rsidRPr="00EA26A0">
              <w:rPr>
                <w:rFonts w:cs="Times New Roman"/>
                <w:szCs w:val="20"/>
              </w:rPr>
              <w:t xml:space="preserve"> if relevant</w:t>
            </w:r>
            <w:r w:rsidR="004135F7" w:rsidRPr="00EA26A0">
              <w:rPr>
                <w:rFonts w:cs="Times New Roman"/>
                <w:szCs w:val="20"/>
              </w:rPr>
              <w:t>.</w:t>
            </w:r>
            <w:r w:rsidR="00CF67A0" w:rsidRPr="00EA26A0">
              <w:rPr>
                <w:rFonts w:cs="Times New Roman"/>
                <w:szCs w:val="20"/>
              </w:rPr>
              <w:t>]</w:t>
            </w:r>
            <w:r w:rsidR="00CF67A0" w:rsidRPr="00EA26A0">
              <w:rPr>
                <w:bCs/>
              </w:rPr>
              <w:t xml:space="preserve"> </w:t>
            </w:r>
          </w:p>
        </w:tc>
      </w:tr>
      <w:tr w:rsidR="00E6190E" w:rsidRPr="0071190E" w14:paraId="6AA00F9A" w14:textId="77777777" w:rsidTr="00DA58F6">
        <w:trPr>
          <w:trHeight w:val="360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95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96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97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F98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99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</w:tr>
      <w:tr w:rsidR="00E6190E" w:rsidRPr="0071190E" w14:paraId="6AA00FA0" w14:textId="77777777" w:rsidTr="00DA58F6">
        <w:trPr>
          <w:trHeight w:val="180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9B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9C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9D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F9E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9F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</w:tr>
      <w:tr w:rsidR="00E6190E" w:rsidRPr="0071190E" w14:paraId="6AA00FA6" w14:textId="77777777" w:rsidTr="00DA58F6">
        <w:trPr>
          <w:trHeight w:val="345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A1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A2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A3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FA4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A5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</w:tr>
      <w:tr w:rsidR="00E6190E" w:rsidRPr="0071190E" w14:paraId="6AA00FAC" w14:textId="77777777" w:rsidTr="00DA58F6">
        <w:trPr>
          <w:trHeight w:val="345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A7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A8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A9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FAA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AB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</w:tr>
      <w:tr w:rsidR="00E6190E" w:rsidRPr="0071190E" w14:paraId="6AA00FB2" w14:textId="77777777" w:rsidTr="00DA58F6">
        <w:trPr>
          <w:trHeight w:val="360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AD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AE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AF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FB0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B1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</w:tr>
      <w:tr w:rsidR="00E6190E" w:rsidRPr="0071190E" w14:paraId="6AA00FB8" w14:textId="77777777" w:rsidTr="00DA58F6">
        <w:trPr>
          <w:trHeight w:val="345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B3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0FB4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B5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FB6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B7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</w:tr>
      <w:tr w:rsidR="00E6190E" w:rsidRPr="0071190E" w14:paraId="6AA00FBE" w14:textId="77777777" w:rsidTr="00DA58F6">
        <w:trPr>
          <w:trHeight w:val="345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B9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00FBA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BB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FBC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0FBD" w14:textId="77777777" w:rsidR="00E6190E" w:rsidRPr="00EA26A0" w:rsidRDefault="00E6190E" w:rsidP="00DA58F6">
            <w:pPr>
              <w:rPr>
                <w:rFonts w:cs="Times New Roman"/>
                <w:szCs w:val="20"/>
              </w:rPr>
            </w:pPr>
          </w:p>
        </w:tc>
      </w:tr>
    </w:tbl>
    <w:p w14:paraId="6AA00FBF" w14:textId="77777777" w:rsidR="005A6805" w:rsidRPr="005A6805" w:rsidRDefault="005A6805" w:rsidP="005A6805"/>
    <w:sectPr w:rsidR="005A6805" w:rsidRPr="005A6805" w:rsidSect="00E6190E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00FC2" w14:textId="77777777" w:rsidR="00E6190E" w:rsidRDefault="00E6190E" w:rsidP="00A25945">
      <w:pPr>
        <w:spacing w:after="0" w:line="240" w:lineRule="auto"/>
      </w:pPr>
      <w:r>
        <w:separator/>
      </w:r>
    </w:p>
  </w:endnote>
  <w:endnote w:type="continuationSeparator" w:id="0">
    <w:p w14:paraId="6AA00FC3" w14:textId="77777777" w:rsidR="00E6190E" w:rsidRDefault="00E6190E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00FC5" w14:textId="77777777" w:rsidR="00A25945" w:rsidRDefault="00E8327E" w:rsidP="00E6190E">
    <w:pPr>
      <w:pStyle w:val="Subtitle"/>
      <w:tabs>
        <w:tab w:val="right" w:pos="13892"/>
      </w:tabs>
      <w:jc w:val="left"/>
    </w:pPr>
    <w:r>
      <w:t>Red Opal</w:t>
    </w:r>
    <w:r w:rsidR="00A25945">
      <w:t xml:space="preserve"> Innovations</w:t>
    </w:r>
    <w:r w:rsidR="00A25945">
      <w:tab/>
      <w:t xml:space="preserve">Page </w:t>
    </w:r>
    <w:r w:rsidR="00A25945">
      <w:fldChar w:fldCharType="begin"/>
    </w:r>
    <w:r w:rsidR="00A25945">
      <w:instrText xml:space="preserve"> PAGE   \* MERGEFORMAT </w:instrText>
    </w:r>
    <w:r w:rsidR="00A25945">
      <w:fldChar w:fldCharType="separate"/>
    </w:r>
    <w:r w:rsidR="00EA26A0">
      <w:rPr>
        <w:noProof/>
      </w:rPr>
      <w:t>1</w:t>
    </w:r>
    <w:r w:rsidR="00A25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00FC0" w14:textId="77777777" w:rsidR="00E6190E" w:rsidRDefault="00E6190E" w:rsidP="00A25945">
      <w:pPr>
        <w:spacing w:after="0" w:line="240" w:lineRule="auto"/>
      </w:pPr>
      <w:r>
        <w:separator/>
      </w:r>
    </w:p>
  </w:footnote>
  <w:footnote w:type="continuationSeparator" w:id="0">
    <w:p w14:paraId="6AA00FC1" w14:textId="77777777" w:rsidR="00E6190E" w:rsidRDefault="00E6190E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00FC4" w14:textId="77777777" w:rsidR="00BC1DA3" w:rsidRDefault="004E5930" w:rsidP="00E6190E">
    <w:pPr>
      <w:pStyle w:val="Subtitle"/>
      <w:tabs>
        <w:tab w:val="right" w:pos="13892"/>
      </w:tabs>
      <w:jc w:val="left"/>
    </w:pPr>
    <w:r>
      <w:t>[Student name]</w:t>
    </w:r>
    <w:r>
      <w:tab/>
    </w:r>
    <w:r w:rsidR="007C1788">
      <w:t>Report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90E"/>
    <w:rsid w:val="00020120"/>
    <w:rsid w:val="000750E8"/>
    <w:rsid w:val="00081222"/>
    <w:rsid w:val="001142B0"/>
    <w:rsid w:val="001312BE"/>
    <w:rsid w:val="001A50C3"/>
    <w:rsid w:val="002351B5"/>
    <w:rsid w:val="0029638D"/>
    <w:rsid w:val="002E572B"/>
    <w:rsid w:val="002F23A6"/>
    <w:rsid w:val="0033120A"/>
    <w:rsid w:val="003876F3"/>
    <w:rsid w:val="00387771"/>
    <w:rsid w:val="004135F7"/>
    <w:rsid w:val="00420316"/>
    <w:rsid w:val="00453CF1"/>
    <w:rsid w:val="004D1195"/>
    <w:rsid w:val="004E5930"/>
    <w:rsid w:val="005268D8"/>
    <w:rsid w:val="00580E41"/>
    <w:rsid w:val="00595EAD"/>
    <w:rsid w:val="005A6805"/>
    <w:rsid w:val="006540BF"/>
    <w:rsid w:val="006B4F3A"/>
    <w:rsid w:val="006D740F"/>
    <w:rsid w:val="00713AF8"/>
    <w:rsid w:val="0071627B"/>
    <w:rsid w:val="00790AE1"/>
    <w:rsid w:val="00794CD1"/>
    <w:rsid w:val="007A12C1"/>
    <w:rsid w:val="007C1788"/>
    <w:rsid w:val="0082797C"/>
    <w:rsid w:val="008472FD"/>
    <w:rsid w:val="0085456A"/>
    <w:rsid w:val="0089478F"/>
    <w:rsid w:val="008A61AB"/>
    <w:rsid w:val="008D49FD"/>
    <w:rsid w:val="00925254"/>
    <w:rsid w:val="00955ECB"/>
    <w:rsid w:val="009C342B"/>
    <w:rsid w:val="009D09B1"/>
    <w:rsid w:val="00A25945"/>
    <w:rsid w:val="00A97631"/>
    <w:rsid w:val="00AA77CE"/>
    <w:rsid w:val="00AB67FD"/>
    <w:rsid w:val="00AC4EA9"/>
    <w:rsid w:val="00AD40E7"/>
    <w:rsid w:val="00B00E71"/>
    <w:rsid w:val="00B30ADC"/>
    <w:rsid w:val="00B70F46"/>
    <w:rsid w:val="00BC1DA3"/>
    <w:rsid w:val="00C35081"/>
    <w:rsid w:val="00CF67A0"/>
    <w:rsid w:val="00D9431A"/>
    <w:rsid w:val="00DB3D0B"/>
    <w:rsid w:val="00DC2B94"/>
    <w:rsid w:val="00DF5B00"/>
    <w:rsid w:val="00E0598F"/>
    <w:rsid w:val="00E6190E"/>
    <w:rsid w:val="00E8327E"/>
    <w:rsid w:val="00EA26A0"/>
    <w:rsid w:val="00F80415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0F84"/>
  <w15:chartTrackingRefBased/>
  <w15:docId w15:val="{A6383A9B-00E1-439C-992A-DE47394C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A0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Information%20Technology\ICT30115\ROI%20resources\ROI%20document%20template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CE4F7B357EB469B32CF6CE7167475" ma:contentTypeVersion="12" ma:contentTypeDescription="Create a new document." ma:contentTypeScope="" ma:versionID="a0ab0c5f56a80838ab54ed14b3222363">
  <xsd:schema xmlns:xsd="http://www.w3.org/2001/XMLSchema" xmlns:xs="http://www.w3.org/2001/XMLSchema" xmlns:p="http://schemas.microsoft.com/office/2006/metadata/properties" xmlns:ns2="b798198a-4fbf-42be-8530-1d0c80d0fe61" xmlns:ns3="389f41fd-c1fd-42a7-9d73-f4e35625c411" targetNamespace="http://schemas.microsoft.com/office/2006/metadata/properties" ma:root="true" ma:fieldsID="7bc9f9532bf86fc3c5d3af5420c8b7f1" ns2:_="" ns3:_="">
    <xsd:import namespace="b798198a-4fbf-42be-8530-1d0c80d0fe61"/>
    <xsd:import namespace="389f41fd-c1fd-42a7-9d73-f4e35625c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8198a-4fbf-42be-8530-1d0c80d0f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f41fd-c1fd-42a7-9d73-f4e35625c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BDE539-7D7F-4844-ABD8-E6B8D8CD22E0}"/>
</file>

<file path=customXml/itemProps2.xml><?xml version="1.0" encoding="utf-8"?>
<ds:datastoreItem xmlns:ds="http://schemas.openxmlformats.org/officeDocument/2006/customXml" ds:itemID="{2FC196CF-068F-4D4D-A47D-B53B4A40B3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4FBE2-2A66-4CC4-8DBB-487EE17D6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AAFD9B-6703-4561-9963-3D0CC1BB58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 document templatev2</Template>
  <TotalTime>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Annette</dc:creator>
  <cp:keywords/>
  <dc:description/>
  <cp:lastModifiedBy>Annette Krause</cp:lastModifiedBy>
  <cp:revision>7</cp:revision>
  <cp:lastPrinted>2015-12-06T07:33:00Z</cp:lastPrinted>
  <dcterms:created xsi:type="dcterms:W3CDTF">2018-11-14T04:49:00Z</dcterms:created>
  <dcterms:modified xsi:type="dcterms:W3CDTF">2020-08-10T05:08:00Z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0x010100221CE4F7B357EB469B32CF6CE7167475</vt:lpwstr>
  </property>
</Properties>
</file>