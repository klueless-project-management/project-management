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14" w:rsidRPr="00E60C14" w:rsidRDefault="00C411B2" w:rsidP="00E60C14">
      <w:pPr>
        <w:pStyle w:val="Title"/>
      </w:pPr>
      <w:r>
        <w:t>User Evaluation</w:t>
      </w:r>
    </w:p>
    <w:p w:rsidR="00A37A81" w:rsidRPr="00A37A81" w:rsidRDefault="00A37A81" w:rsidP="00F72B55">
      <w:pPr>
        <w:tabs>
          <w:tab w:val="left" w:pos="5782"/>
        </w:tabs>
        <w:spacing w:after="6720"/>
        <w:rPr>
          <w:lang w:eastAsia="en-AU"/>
        </w:rPr>
      </w:pPr>
      <w:bookmarkStart w:id="0" w:name="_GoBack"/>
      <w:bookmarkEnd w:id="0"/>
    </w:p>
    <w:p w:rsidR="00AA77CE" w:rsidRPr="00F80415" w:rsidRDefault="00E8327E" w:rsidP="00A37A81">
      <w:pPr>
        <w:pStyle w:val="Title"/>
        <w:spacing w:before="100" w:beforeAutospacing="1"/>
      </w:pPr>
      <w:r w:rsidRPr="00F80415">
        <w:t>Red Opal</w:t>
      </w:r>
      <w:r w:rsidR="004D1195" w:rsidRPr="00F80415">
        <w:t xml:space="preserve"> Innovations</w:t>
      </w:r>
    </w:p>
    <w:p w:rsidR="006D740F" w:rsidRPr="00F80415" w:rsidRDefault="004D1195" w:rsidP="00063C6E">
      <w:pPr>
        <w:pStyle w:val="Subtitle"/>
        <w:spacing w:after="120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Cs/>
          <w:noProof/>
          <w:sz w:val="20"/>
        </w:rPr>
      </w:sdtEndPr>
      <w:sdtContent>
        <w:p w:rsidR="007E1109" w:rsidRDefault="004D1195" w:rsidP="00F80415">
          <w:pPr>
            <w:pStyle w:val="TOCHeading"/>
          </w:pPr>
          <w:r w:rsidRPr="000C0F9E">
            <w:t>Table of Contents</w:t>
          </w:r>
          <w:r w:rsidR="007E1109">
            <w:t xml:space="preserve"> </w:t>
          </w:r>
        </w:p>
        <w:p w:rsidR="004D1195" w:rsidRPr="007E1109" w:rsidRDefault="007E1109" w:rsidP="007E1109">
          <w:pPr>
            <w:rPr>
              <w:rStyle w:val="IntenseEmphasis"/>
            </w:rPr>
          </w:pPr>
          <w:bookmarkStart w:id="1" w:name="_Hlk22561346"/>
          <w:r w:rsidRPr="007E1109">
            <w:rPr>
              <w:rStyle w:val="IntenseEmphasis"/>
            </w:rPr>
            <w:t>[update Table of Contents when finished]</w:t>
          </w:r>
        </w:p>
        <w:bookmarkEnd w:id="1"/>
        <w:p w:rsidR="004B63DB" w:rsidRDefault="004D11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22561654" w:history="1">
            <w:r w:rsidR="004B63DB" w:rsidRPr="00FC0F66">
              <w:rPr>
                <w:rStyle w:val="Hyperlink"/>
                <w:noProof/>
              </w:rPr>
              <w:t>User feedback on user manual</w:t>
            </w:r>
            <w:r w:rsidR="004B63DB">
              <w:rPr>
                <w:noProof/>
                <w:webHidden/>
              </w:rPr>
              <w:tab/>
            </w:r>
            <w:r w:rsidR="004B63DB">
              <w:rPr>
                <w:noProof/>
                <w:webHidden/>
              </w:rPr>
              <w:fldChar w:fldCharType="begin"/>
            </w:r>
            <w:r w:rsidR="004B63DB">
              <w:rPr>
                <w:noProof/>
                <w:webHidden/>
              </w:rPr>
              <w:instrText xml:space="preserve"> PAGEREF _Toc22561654 \h </w:instrText>
            </w:r>
            <w:r w:rsidR="004B63DB">
              <w:rPr>
                <w:noProof/>
                <w:webHidden/>
              </w:rPr>
            </w:r>
            <w:r w:rsidR="004B63DB">
              <w:rPr>
                <w:noProof/>
                <w:webHidden/>
              </w:rPr>
              <w:fldChar w:fldCharType="separate"/>
            </w:r>
            <w:r w:rsidR="004B63DB">
              <w:rPr>
                <w:noProof/>
                <w:webHidden/>
              </w:rPr>
              <w:t>3</w:t>
            </w:r>
            <w:r w:rsidR="004B63DB">
              <w:rPr>
                <w:noProof/>
                <w:webHidden/>
              </w:rPr>
              <w:fldChar w:fldCharType="end"/>
            </w:r>
          </w:hyperlink>
        </w:p>
        <w:p w:rsidR="00925254" w:rsidRDefault="004D1195" w:rsidP="00BC4B6A">
          <w:pPr>
            <w:pStyle w:val="TOC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31E11" w:rsidRDefault="00925254" w:rsidP="00AD7CCD">
      <w:pPr>
        <w:pStyle w:val="TOCHeading"/>
      </w:pPr>
      <w:r w:rsidRPr="00A37A81">
        <w:br w:type="page"/>
      </w:r>
    </w:p>
    <w:p w:rsidR="00C411B2" w:rsidRDefault="00C411B2" w:rsidP="00C411B2">
      <w:pPr>
        <w:rPr>
          <w:rStyle w:val="IntenseEmphasis"/>
        </w:rPr>
      </w:pPr>
      <w:r w:rsidRPr="007E1109">
        <w:rPr>
          <w:rStyle w:val="IntenseEmphasis"/>
        </w:rPr>
        <w:lastRenderedPageBreak/>
        <w:t xml:space="preserve"> </w:t>
      </w:r>
      <w:r w:rsidRPr="00C411B2">
        <w:rPr>
          <w:rStyle w:val="IntenseEmphasis"/>
        </w:rPr>
        <w:t>[Your instructions are enclosed in square brackets. Delete the instructions when finished.]</w:t>
      </w:r>
    </w:p>
    <w:p w:rsidR="00C411B2" w:rsidRDefault="00C411B2" w:rsidP="00C411B2">
      <w:r w:rsidRPr="00C411B2">
        <w:t>[List the questions or points that you want to obtain feedback on, and the responses from each user. Add more rows or columns as needed.]</w:t>
      </w:r>
    </w:p>
    <w:p w:rsidR="00C411B2" w:rsidRPr="00C411B2" w:rsidRDefault="00C411B2" w:rsidP="00C411B2">
      <w:pPr>
        <w:pStyle w:val="Heading1"/>
      </w:pPr>
      <w:bookmarkStart w:id="2" w:name="_Toc22561654"/>
      <w:r w:rsidRPr="00C411B2">
        <w:t>User feedback on user manual</w:t>
      </w:r>
      <w:bookmarkEnd w:id="2"/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A1187" w:rsidTr="00C41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vAlign w:val="center"/>
          </w:tcPr>
          <w:p w:rsidR="00E60C14" w:rsidRPr="00E60C14" w:rsidRDefault="00C411B2" w:rsidP="00FD4784">
            <w:pPr>
              <w:pStyle w:val="TableHeading"/>
              <w:jc w:val="left"/>
            </w:pPr>
            <w:r>
              <w:t>Question</w:t>
            </w:r>
          </w:p>
        </w:tc>
        <w:tc>
          <w:tcPr>
            <w:tcW w:w="1666" w:type="pct"/>
            <w:vAlign w:val="center"/>
          </w:tcPr>
          <w:p w:rsidR="00E60C14" w:rsidRPr="00E60C14" w:rsidRDefault="00C411B2" w:rsidP="00FD4784">
            <w:pPr>
              <w:pStyle w:val="TableHeading"/>
              <w:jc w:val="left"/>
            </w:pPr>
            <w:r>
              <w:t>User 1 response</w:t>
            </w:r>
          </w:p>
        </w:tc>
        <w:tc>
          <w:tcPr>
            <w:tcW w:w="1667" w:type="pct"/>
            <w:vAlign w:val="center"/>
          </w:tcPr>
          <w:p w:rsidR="00E60C14" w:rsidRPr="00E60C14" w:rsidRDefault="00C411B2" w:rsidP="00FD4784">
            <w:pPr>
              <w:pStyle w:val="TableHeading"/>
              <w:jc w:val="left"/>
            </w:pPr>
            <w:r>
              <w:t>User 2 response</w:t>
            </w:r>
          </w:p>
        </w:tc>
      </w:tr>
      <w:tr w:rsidR="008A1187" w:rsidTr="00C411B2">
        <w:tc>
          <w:tcPr>
            <w:tcW w:w="1666" w:type="pct"/>
          </w:tcPr>
          <w:p w:rsidR="00E60C14" w:rsidRPr="00FD4784" w:rsidRDefault="00E60C14" w:rsidP="003E3C70">
            <w:pPr>
              <w:pStyle w:val="Tablebody"/>
              <w:rPr>
                <w:rStyle w:val="Strong"/>
              </w:rPr>
            </w:pPr>
          </w:p>
        </w:tc>
        <w:tc>
          <w:tcPr>
            <w:tcW w:w="1666" w:type="pct"/>
          </w:tcPr>
          <w:p w:rsidR="00E60C14" w:rsidRDefault="00E60C14" w:rsidP="00C411B2">
            <w:pPr>
              <w:pStyle w:val="Tablebody"/>
            </w:pPr>
          </w:p>
        </w:tc>
        <w:tc>
          <w:tcPr>
            <w:tcW w:w="1667" w:type="pct"/>
          </w:tcPr>
          <w:p w:rsidR="00E60C14" w:rsidRDefault="00E60C14" w:rsidP="008A1187">
            <w:pPr>
              <w:pStyle w:val="Tablebody"/>
            </w:pPr>
          </w:p>
        </w:tc>
      </w:tr>
      <w:tr w:rsidR="008A1187" w:rsidTr="00C411B2">
        <w:tc>
          <w:tcPr>
            <w:tcW w:w="1666" w:type="pct"/>
          </w:tcPr>
          <w:p w:rsidR="00E60C14" w:rsidRPr="00FD4784" w:rsidRDefault="00E60C14" w:rsidP="003E3C70">
            <w:pPr>
              <w:pStyle w:val="Tablebody"/>
              <w:rPr>
                <w:rStyle w:val="Strong"/>
              </w:rPr>
            </w:pPr>
          </w:p>
        </w:tc>
        <w:tc>
          <w:tcPr>
            <w:tcW w:w="1666" w:type="pct"/>
          </w:tcPr>
          <w:p w:rsidR="00E60C14" w:rsidRDefault="00E60C14" w:rsidP="00C411B2">
            <w:pPr>
              <w:pStyle w:val="Tablebody"/>
            </w:pPr>
          </w:p>
        </w:tc>
        <w:tc>
          <w:tcPr>
            <w:tcW w:w="1667" w:type="pct"/>
          </w:tcPr>
          <w:p w:rsidR="00E60C14" w:rsidRDefault="00E60C14" w:rsidP="008A1187">
            <w:pPr>
              <w:pStyle w:val="Tablebody"/>
            </w:pPr>
          </w:p>
        </w:tc>
      </w:tr>
      <w:tr w:rsidR="008A1187" w:rsidTr="00C411B2">
        <w:tc>
          <w:tcPr>
            <w:tcW w:w="1666" w:type="pct"/>
          </w:tcPr>
          <w:p w:rsidR="00E60C14" w:rsidRPr="00FD4784" w:rsidRDefault="00E60C14" w:rsidP="003E3C70">
            <w:pPr>
              <w:pStyle w:val="Tablebody"/>
              <w:rPr>
                <w:rStyle w:val="Strong"/>
              </w:rPr>
            </w:pPr>
          </w:p>
        </w:tc>
        <w:tc>
          <w:tcPr>
            <w:tcW w:w="1666" w:type="pct"/>
          </w:tcPr>
          <w:p w:rsidR="00E60C14" w:rsidRDefault="00E60C14" w:rsidP="00C411B2">
            <w:pPr>
              <w:pStyle w:val="Tablebody"/>
            </w:pPr>
          </w:p>
        </w:tc>
        <w:tc>
          <w:tcPr>
            <w:tcW w:w="1667" w:type="pct"/>
          </w:tcPr>
          <w:p w:rsidR="00E60C14" w:rsidRDefault="00E60C14" w:rsidP="008A1187">
            <w:pPr>
              <w:pStyle w:val="Tablebody"/>
            </w:pPr>
          </w:p>
        </w:tc>
      </w:tr>
      <w:tr w:rsidR="00E60C14" w:rsidTr="00C411B2">
        <w:tc>
          <w:tcPr>
            <w:tcW w:w="1666" w:type="pct"/>
          </w:tcPr>
          <w:p w:rsidR="00E60C14" w:rsidRPr="00FD4784" w:rsidRDefault="00E60C14" w:rsidP="003E3C70">
            <w:pPr>
              <w:pStyle w:val="Tablebody"/>
              <w:rPr>
                <w:rStyle w:val="Strong"/>
              </w:rPr>
            </w:pPr>
          </w:p>
        </w:tc>
        <w:tc>
          <w:tcPr>
            <w:tcW w:w="1666" w:type="pct"/>
          </w:tcPr>
          <w:p w:rsidR="00E60C14" w:rsidRDefault="00E60C14" w:rsidP="00C411B2">
            <w:pPr>
              <w:pStyle w:val="Tablebody"/>
            </w:pPr>
          </w:p>
        </w:tc>
        <w:tc>
          <w:tcPr>
            <w:tcW w:w="1667" w:type="pct"/>
          </w:tcPr>
          <w:p w:rsidR="00E60C14" w:rsidRDefault="00E60C14" w:rsidP="008A1187">
            <w:pPr>
              <w:pStyle w:val="Tablebody"/>
            </w:pPr>
          </w:p>
        </w:tc>
      </w:tr>
    </w:tbl>
    <w:p w:rsidR="00D72F74" w:rsidRPr="00D72F74" w:rsidRDefault="00D72F74" w:rsidP="00C411B2"/>
    <w:sectPr w:rsidR="00D72F74" w:rsidRPr="00D72F74" w:rsidSect="00BC1DA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12F" w:rsidRDefault="0021112F" w:rsidP="00A25945">
      <w:pPr>
        <w:spacing w:after="0" w:line="240" w:lineRule="auto"/>
      </w:pPr>
      <w:r>
        <w:separator/>
      </w:r>
    </w:p>
  </w:endnote>
  <w:endnote w:type="continuationSeparator" w:id="0">
    <w:p w:rsidR="0021112F" w:rsidRDefault="0021112F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12F" w:rsidRDefault="0021112F" w:rsidP="00A25945">
      <w:pPr>
        <w:spacing w:after="0" w:line="240" w:lineRule="auto"/>
      </w:pPr>
      <w:r>
        <w:separator/>
      </w:r>
    </w:p>
  </w:footnote>
  <w:footnote w:type="continuationSeparator" w:id="0">
    <w:p w:rsidR="0021112F" w:rsidRDefault="0021112F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C411B2" w:rsidP="00C411B2">
    <w:pPr>
      <w:pStyle w:val="Subtitle"/>
      <w:tabs>
        <w:tab w:val="right" w:pos="8931"/>
      </w:tabs>
      <w:jc w:val="left"/>
    </w:pPr>
    <w:r w:rsidRPr="00C411B2">
      <w:t>[Student name]</w:t>
    </w:r>
    <w:r w:rsidR="001F212B">
      <w:tab/>
    </w:r>
    <w:r>
      <w:t>User Evaluation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046ADA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C9BBA4">
              <wp:simplePos x="0" y="0"/>
              <wp:positionH relativeFrom="column">
                <wp:posOffset>-1000897</wp:posOffset>
              </wp:positionH>
              <wp:positionV relativeFrom="paragraph">
                <wp:posOffset>-461937</wp:posOffset>
              </wp:positionV>
              <wp:extent cx="7744691" cy="2916195"/>
              <wp:effectExtent l="0" t="0" r="8890" b="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4691" cy="291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C9201" id="Rectangle 4" o:spid="_x0000_s1026" style="position:absolute;margin-left:-78.8pt;margin-top:-36.35pt;width:609.8pt;height:229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" fillcolor="#c3c3c3 [2166]" stroked="f" strokeweight=".5pt">
              <v:fill color2="#b6b6b6 [2614]" rotate="t" colors="0 #d2d2d2;.5 #c8c8c8;1 silver" focus="100%" type="gradient">
                <o:fill v:ext="view" type="gradientUnscaled"/>
              </v:fill>
            </v:rect>
          </w:pict>
        </mc:Fallback>
      </mc:AlternateContent>
    </w:r>
    <w:r w:rsidR="00262A98">
      <w:rPr>
        <w:noProof/>
      </w:rPr>
      <w:drawing>
        <wp:inline distT="0" distB="0" distL="0" distR="0">
          <wp:extent cx="1618805" cy="841144"/>
          <wp:effectExtent l="0" t="0" r="635" b="0"/>
          <wp:docPr id="1" name="Graphic 1" descr="Red Opal Innovati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I_logo-0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528" cy="87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F"/>
    <w:rsid w:val="00020120"/>
    <w:rsid w:val="000213EA"/>
    <w:rsid w:val="00046ADA"/>
    <w:rsid w:val="00063C6E"/>
    <w:rsid w:val="000750E8"/>
    <w:rsid w:val="00081222"/>
    <w:rsid w:val="000C0F9E"/>
    <w:rsid w:val="000D3392"/>
    <w:rsid w:val="00114D59"/>
    <w:rsid w:val="001312BE"/>
    <w:rsid w:val="001579E1"/>
    <w:rsid w:val="001A50C3"/>
    <w:rsid w:val="001B3CE1"/>
    <w:rsid w:val="001F212B"/>
    <w:rsid w:val="0021112F"/>
    <w:rsid w:val="0022436E"/>
    <w:rsid w:val="002351B5"/>
    <w:rsid w:val="00262A98"/>
    <w:rsid w:val="002907A1"/>
    <w:rsid w:val="0029638D"/>
    <w:rsid w:val="002E572B"/>
    <w:rsid w:val="002F23A6"/>
    <w:rsid w:val="0033120A"/>
    <w:rsid w:val="003430E1"/>
    <w:rsid w:val="003837B2"/>
    <w:rsid w:val="003876F3"/>
    <w:rsid w:val="00390966"/>
    <w:rsid w:val="003C18E7"/>
    <w:rsid w:val="003E3C70"/>
    <w:rsid w:val="00420316"/>
    <w:rsid w:val="00453CF1"/>
    <w:rsid w:val="004B63DB"/>
    <w:rsid w:val="004C0AA9"/>
    <w:rsid w:val="004D1195"/>
    <w:rsid w:val="00547307"/>
    <w:rsid w:val="00580E41"/>
    <w:rsid w:val="0058125B"/>
    <w:rsid w:val="00595EAD"/>
    <w:rsid w:val="006540BF"/>
    <w:rsid w:val="0065576F"/>
    <w:rsid w:val="00670F75"/>
    <w:rsid w:val="00685969"/>
    <w:rsid w:val="006B4F3A"/>
    <w:rsid w:val="006D740F"/>
    <w:rsid w:val="006F4877"/>
    <w:rsid w:val="00706A1B"/>
    <w:rsid w:val="00713AF8"/>
    <w:rsid w:val="0071627B"/>
    <w:rsid w:val="00787477"/>
    <w:rsid w:val="00790AE1"/>
    <w:rsid w:val="00794CD1"/>
    <w:rsid w:val="007A12C1"/>
    <w:rsid w:val="007B3394"/>
    <w:rsid w:val="007C1788"/>
    <w:rsid w:val="007E1109"/>
    <w:rsid w:val="007F6521"/>
    <w:rsid w:val="0082797C"/>
    <w:rsid w:val="00831E11"/>
    <w:rsid w:val="008472FD"/>
    <w:rsid w:val="0085456A"/>
    <w:rsid w:val="00866D0A"/>
    <w:rsid w:val="0089478F"/>
    <w:rsid w:val="008A1187"/>
    <w:rsid w:val="008A61AB"/>
    <w:rsid w:val="008D49FD"/>
    <w:rsid w:val="00925254"/>
    <w:rsid w:val="00955ECB"/>
    <w:rsid w:val="009C342B"/>
    <w:rsid w:val="00A03659"/>
    <w:rsid w:val="00A25945"/>
    <w:rsid w:val="00A37A81"/>
    <w:rsid w:val="00A71B0B"/>
    <w:rsid w:val="00AA77CE"/>
    <w:rsid w:val="00AB67FD"/>
    <w:rsid w:val="00AC4EA9"/>
    <w:rsid w:val="00AD40E7"/>
    <w:rsid w:val="00AD7CCD"/>
    <w:rsid w:val="00B00E71"/>
    <w:rsid w:val="00B30ADC"/>
    <w:rsid w:val="00B4666F"/>
    <w:rsid w:val="00B67FB8"/>
    <w:rsid w:val="00B70F46"/>
    <w:rsid w:val="00B73CFF"/>
    <w:rsid w:val="00BC1DA3"/>
    <w:rsid w:val="00BC4B6A"/>
    <w:rsid w:val="00BC66EF"/>
    <w:rsid w:val="00C35081"/>
    <w:rsid w:val="00C411B2"/>
    <w:rsid w:val="00C63D72"/>
    <w:rsid w:val="00D0192A"/>
    <w:rsid w:val="00D3055E"/>
    <w:rsid w:val="00D72F74"/>
    <w:rsid w:val="00D9431A"/>
    <w:rsid w:val="00DB3D0B"/>
    <w:rsid w:val="00DC2B94"/>
    <w:rsid w:val="00DC718D"/>
    <w:rsid w:val="00DF5B00"/>
    <w:rsid w:val="00E0598F"/>
    <w:rsid w:val="00E374F4"/>
    <w:rsid w:val="00E60C14"/>
    <w:rsid w:val="00E8327E"/>
    <w:rsid w:val="00EA6AAD"/>
    <w:rsid w:val="00F72B55"/>
    <w:rsid w:val="00F80415"/>
    <w:rsid w:val="00F973E9"/>
    <w:rsid w:val="00FA2032"/>
    <w:rsid w:val="00FB06BF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2509A30-5712-495C-B840-153864B7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B2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Graphic%20Design\FORGs\ROI\02Working%20Files\ROI_Master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89DF9-783B-4702-B835-1FDB16D38062}"/>
</file>

<file path=customXml/itemProps3.xml><?xml version="1.0" encoding="utf-8"?>
<ds:datastoreItem xmlns:ds="http://schemas.openxmlformats.org/officeDocument/2006/customXml" ds:itemID="{935D0E1D-4280-4459-AC33-941DA5B49F70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481ebe90-1a0d-467d-a133-8c4febd534eb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2C3D177-D5DC-4D02-84B3-FC97FD88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ROI_MasterTemplate.dotx</Template>
  <TotalTime>2</TotalTime>
  <Pages>3</Pages>
  <Words>87</Words>
  <Characters>465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4</cp:revision>
  <cp:lastPrinted>2015-12-06T07:33:00Z</cp:lastPrinted>
  <dcterms:created xsi:type="dcterms:W3CDTF">2019-10-21T03:48:00Z</dcterms:created>
  <dcterms:modified xsi:type="dcterms:W3CDTF">2019-10-23T01:30:00Z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