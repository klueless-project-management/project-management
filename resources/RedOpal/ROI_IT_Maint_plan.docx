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54" w:rsidRDefault="00805277" w:rsidP="008472FD">
      <w:pPr>
        <w:pStyle w:val="Heading1"/>
        <w:rPr>
          <w:noProof/>
        </w:rPr>
      </w:pPr>
      <w:r>
        <w:rPr>
          <w:noProof/>
        </w:rPr>
        <w:t xml:space="preserve">IT Maintenance </w:t>
      </w:r>
      <w:r w:rsidR="00114529">
        <w:rPr>
          <w:noProof/>
        </w:rPr>
        <w:t>Plan</w:t>
      </w:r>
    </w:p>
    <w:p w:rsidR="00805277" w:rsidRDefault="00805277" w:rsidP="00805277">
      <w:r w:rsidRPr="00805277">
        <w:t xml:space="preserve">This form is to be completed </w:t>
      </w:r>
      <w:r w:rsidR="00114529">
        <w:t xml:space="preserve">before </w:t>
      </w:r>
      <w:r w:rsidRPr="00805277">
        <w:t xml:space="preserve">IT Support Service staff </w:t>
      </w:r>
      <w:r w:rsidR="00114529">
        <w:t>commence</w:t>
      </w:r>
      <w:r w:rsidR="00114529" w:rsidRPr="00805277">
        <w:t xml:space="preserve"> </w:t>
      </w:r>
      <w:r w:rsidRPr="00805277">
        <w:t>maintenance</w:t>
      </w:r>
      <w:r w:rsidR="00F17549">
        <w:t xml:space="preserve"> as a result of a reported issue</w:t>
      </w:r>
      <w:r w:rsidRPr="00805277">
        <w:t xml:space="preserve">. </w:t>
      </w:r>
    </w:p>
    <w:tbl>
      <w:tblPr>
        <w:tblStyle w:val="ROItable"/>
        <w:tblW w:w="14026" w:type="dxa"/>
        <w:tblLook w:val="04A0" w:firstRow="1" w:lastRow="0" w:firstColumn="1" w:lastColumn="0" w:noHBand="0" w:noVBand="1"/>
      </w:tblPr>
      <w:tblGrid>
        <w:gridCol w:w="3506"/>
        <w:gridCol w:w="3507"/>
        <w:gridCol w:w="3506"/>
        <w:gridCol w:w="3507"/>
      </w:tblGrid>
      <w:tr w:rsidR="00805277" w:rsidTr="00805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06" w:type="dxa"/>
          </w:tcPr>
          <w:p w:rsidR="00805277" w:rsidRPr="00805277" w:rsidRDefault="00805277" w:rsidP="00805277">
            <w:pPr>
              <w:pStyle w:val="Tableheader"/>
            </w:pPr>
            <w:r w:rsidRPr="00805277">
              <w:t>Machine ID</w:t>
            </w:r>
          </w:p>
        </w:tc>
        <w:tc>
          <w:tcPr>
            <w:tcW w:w="3507" w:type="dxa"/>
          </w:tcPr>
          <w:p w:rsidR="00805277" w:rsidRPr="00805277" w:rsidRDefault="00805277" w:rsidP="00805277">
            <w:pPr>
              <w:pStyle w:val="Tableheader"/>
            </w:pPr>
            <w:r>
              <w:t>Location</w:t>
            </w:r>
          </w:p>
        </w:tc>
        <w:tc>
          <w:tcPr>
            <w:tcW w:w="3506" w:type="dxa"/>
          </w:tcPr>
          <w:p w:rsidR="00805277" w:rsidRPr="00805277" w:rsidRDefault="00805277" w:rsidP="00805277">
            <w:pPr>
              <w:pStyle w:val="Tableheader"/>
            </w:pPr>
            <w:r>
              <w:t>Contact name</w:t>
            </w:r>
          </w:p>
        </w:tc>
        <w:tc>
          <w:tcPr>
            <w:tcW w:w="3507" w:type="dxa"/>
          </w:tcPr>
          <w:p w:rsidR="00805277" w:rsidRPr="00805277" w:rsidRDefault="00805277" w:rsidP="00805277">
            <w:pPr>
              <w:pStyle w:val="Tableheader"/>
            </w:pPr>
            <w:r>
              <w:t>Phone</w:t>
            </w:r>
          </w:p>
        </w:tc>
      </w:tr>
      <w:tr w:rsidR="00805277" w:rsidTr="00805277">
        <w:tc>
          <w:tcPr>
            <w:tcW w:w="3506" w:type="dxa"/>
          </w:tcPr>
          <w:p w:rsidR="00805277" w:rsidRDefault="00805277" w:rsidP="00805277"/>
        </w:tc>
        <w:tc>
          <w:tcPr>
            <w:tcW w:w="3507" w:type="dxa"/>
          </w:tcPr>
          <w:p w:rsidR="00805277" w:rsidRDefault="00805277" w:rsidP="00805277"/>
        </w:tc>
        <w:tc>
          <w:tcPr>
            <w:tcW w:w="3506" w:type="dxa"/>
          </w:tcPr>
          <w:p w:rsidR="00805277" w:rsidRDefault="00805277" w:rsidP="00805277"/>
        </w:tc>
        <w:tc>
          <w:tcPr>
            <w:tcW w:w="3507" w:type="dxa"/>
          </w:tcPr>
          <w:p w:rsidR="00805277" w:rsidRDefault="00805277" w:rsidP="00805277"/>
        </w:tc>
      </w:tr>
    </w:tbl>
    <w:p w:rsidR="00805277" w:rsidRPr="00805277" w:rsidRDefault="00805277" w:rsidP="00805277"/>
    <w:p w:rsidR="005A6805" w:rsidRDefault="00805277" w:rsidP="00805277">
      <w:pPr>
        <w:pStyle w:val="Heading2"/>
      </w:pPr>
      <w:r>
        <w:t>Maintenance procedures</w:t>
      </w:r>
    </w:p>
    <w:tbl>
      <w:tblPr>
        <w:tblStyle w:val="ROItable"/>
        <w:tblW w:w="14026" w:type="dxa"/>
        <w:tblLook w:val="04A0" w:firstRow="1" w:lastRow="0" w:firstColumn="1" w:lastColumn="0" w:noHBand="0" w:noVBand="1"/>
      </w:tblPr>
      <w:tblGrid>
        <w:gridCol w:w="1409"/>
        <w:gridCol w:w="5104"/>
        <w:gridCol w:w="2835"/>
        <w:gridCol w:w="4678"/>
      </w:tblGrid>
      <w:tr w:rsidR="00114529" w:rsidTr="00114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dxa"/>
          </w:tcPr>
          <w:p w:rsidR="00114529" w:rsidRDefault="00114529" w:rsidP="00114529">
            <w:pPr>
              <w:pStyle w:val="Tableheader"/>
            </w:pPr>
            <w:r>
              <w:t>Priority</w:t>
            </w:r>
          </w:p>
        </w:tc>
        <w:tc>
          <w:tcPr>
            <w:tcW w:w="5104" w:type="dxa"/>
          </w:tcPr>
          <w:p w:rsidR="00114529" w:rsidRDefault="00E51754" w:rsidP="00114529">
            <w:pPr>
              <w:pStyle w:val="Tableheader"/>
            </w:pPr>
            <w:r>
              <w:t>Maintenance activity</w:t>
            </w:r>
          </w:p>
        </w:tc>
        <w:tc>
          <w:tcPr>
            <w:tcW w:w="2835" w:type="dxa"/>
          </w:tcPr>
          <w:p w:rsidR="00114529" w:rsidRDefault="00114529" w:rsidP="00114529">
            <w:pPr>
              <w:pStyle w:val="Tableheader"/>
            </w:pPr>
            <w:r>
              <w:t>Estimated time</w:t>
            </w:r>
          </w:p>
        </w:tc>
        <w:tc>
          <w:tcPr>
            <w:tcW w:w="4678" w:type="dxa"/>
          </w:tcPr>
          <w:p w:rsidR="00114529" w:rsidRDefault="00114529" w:rsidP="00114529">
            <w:pPr>
              <w:pStyle w:val="Tableheader"/>
            </w:pPr>
            <w:r>
              <w:t>Contingency</w:t>
            </w:r>
          </w:p>
        </w:tc>
      </w:tr>
      <w:tr w:rsidR="00114529" w:rsidTr="00114529">
        <w:tc>
          <w:tcPr>
            <w:tcW w:w="1409" w:type="dxa"/>
          </w:tcPr>
          <w:p w:rsidR="00114529" w:rsidRDefault="00114529" w:rsidP="00114529">
            <w:r>
              <w:t>[Priority number of task]</w:t>
            </w:r>
          </w:p>
        </w:tc>
        <w:tc>
          <w:tcPr>
            <w:tcW w:w="5104" w:type="dxa"/>
          </w:tcPr>
          <w:p w:rsidR="00114529" w:rsidRDefault="00114529" w:rsidP="00114529">
            <w:r>
              <w:t>[</w:t>
            </w:r>
            <w:r w:rsidR="00E51754" w:rsidRPr="00EA26A0">
              <w:rPr>
                <w:rFonts w:cs="Times New Roman"/>
              </w:rPr>
              <w:t>Name of the activity</w:t>
            </w:r>
            <w:bookmarkStart w:id="0" w:name="_GoBack"/>
            <w:bookmarkEnd w:id="0"/>
            <w:r>
              <w:t>]</w:t>
            </w:r>
          </w:p>
        </w:tc>
        <w:tc>
          <w:tcPr>
            <w:tcW w:w="2835" w:type="dxa"/>
          </w:tcPr>
          <w:p w:rsidR="00114529" w:rsidRDefault="00114529" w:rsidP="00114529">
            <w:r>
              <w:t>[</w:t>
            </w:r>
            <w:r w:rsidRPr="00EA26A0">
              <w:rPr>
                <w:rFonts w:cs="Times New Roman"/>
              </w:rPr>
              <w:t>Approximately how long will it take to complete this task?]</w:t>
            </w:r>
          </w:p>
        </w:tc>
        <w:tc>
          <w:tcPr>
            <w:tcW w:w="4678" w:type="dxa"/>
          </w:tcPr>
          <w:p w:rsidR="00114529" w:rsidRDefault="00114529" w:rsidP="00114529">
            <w:r>
              <w:t>[What if the staff member needs to continue working?]</w:t>
            </w:r>
          </w:p>
        </w:tc>
      </w:tr>
      <w:tr w:rsidR="00114529" w:rsidTr="00114529">
        <w:tc>
          <w:tcPr>
            <w:tcW w:w="1409" w:type="dxa"/>
          </w:tcPr>
          <w:p w:rsidR="00114529" w:rsidRDefault="00114529" w:rsidP="00114529"/>
        </w:tc>
        <w:tc>
          <w:tcPr>
            <w:tcW w:w="5104" w:type="dxa"/>
          </w:tcPr>
          <w:p w:rsidR="00114529" w:rsidRDefault="00114529" w:rsidP="00114529"/>
        </w:tc>
        <w:tc>
          <w:tcPr>
            <w:tcW w:w="2835" w:type="dxa"/>
          </w:tcPr>
          <w:p w:rsidR="00114529" w:rsidRDefault="00114529" w:rsidP="00114529"/>
        </w:tc>
        <w:tc>
          <w:tcPr>
            <w:tcW w:w="4678" w:type="dxa"/>
          </w:tcPr>
          <w:p w:rsidR="00114529" w:rsidRDefault="00114529" w:rsidP="00114529"/>
        </w:tc>
      </w:tr>
      <w:tr w:rsidR="00114529" w:rsidTr="00114529">
        <w:tc>
          <w:tcPr>
            <w:tcW w:w="1409" w:type="dxa"/>
          </w:tcPr>
          <w:p w:rsidR="00114529" w:rsidRDefault="00114529" w:rsidP="00114529"/>
        </w:tc>
        <w:tc>
          <w:tcPr>
            <w:tcW w:w="5104" w:type="dxa"/>
          </w:tcPr>
          <w:p w:rsidR="00114529" w:rsidRDefault="00114529" w:rsidP="00114529"/>
        </w:tc>
        <w:tc>
          <w:tcPr>
            <w:tcW w:w="2835" w:type="dxa"/>
          </w:tcPr>
          <w:p w:rsidR="00114529" w:rsidRDefault="00114529" w:rsidP="00114529"/>
        </w:tc>
        <w:tc>
          <w:tcPr>
            <w:tcW w:w="4678" w:type="dxa"/>
          </w:tcPr>
          <w:p w:rsidR="00114529" w:rsidRDefault="00114529" w:rsidP="00114529"/>
        </w:tc>
      </w:tr>
      <w:tr w:rsidR="00114529" w:rsidTr="00114529">
        <w:tc>
          <w:tcPr>
            <w:tcW w:w="1409" w:type="dxa"/>
          </w:tcPr>
          <w:p w:rsidR="00114529" w:rsidRDefault="00114529" w:rsidP="00114529"/>
        </w:tc>
        <w:tc>
          <w:tcPr>
            <w:tcW w:w="5104" w:type="dxa"/>
          </w:tcPr>
          <w:p w:rsidR="00114529" w:rsidRDefault="00114529" w:rsidP="00114529"/>
        </w:tc>
        <w:tc>
          <w:tcPr>
            <w:tcW w:w="2835" w:type="dxa"/>
          </w:tcPr>
          <w:p w:rsidR="00114529" w:rsidRDefault="00114529" w:rsidP="00114529"/>
        </w:tc>
        <w:tc>
          <w:tcPr>
            <w:tcW w:w="4678" w:type="dxa"/>
          </w:tcPr>
          <w:p w:rsidR="00114529" w:rsidRDefault="00114529" w:rsidP="00114529"/>
        </w:tc>
      </w:tr>
      <w:tr w:rsidR="00114529" w:rsidTr="00114529">
        <w:tc>
          <w:tcPr>
            <w:tcW w:w="1409" w:type="dxa"/>
          </w:tcPr>
          <w:p w:rsidR="00114529" w:rsidRDefault="00114529" w:rsidP="00114529"/>
        </w:tc>
        <w:tc>
          <w:tcPr>
            <w:tcW w:w="5104" w:type="dxa"/>
          </w:tcPr>
          <w:p w:rsidR="00114529" w:rsidRDefault="00114529" w:rsidP="00114529"/>
        </w:tc>
        <w:tc>
          <w:tcPr>
            <w:tcW w:w="2835" w:type="dxa"/>
          </w:tcPr>
          <w:p w:rsidR="00114529" w:rsidRDefault="00114529" w:rsidP="00114529"/>
        </w:tc>
        <w:tc>
          <w:tcPr>
            <w:tcW w:w="4678" w:type="dxa"/>
          </w:tcPr>
          <w:p w:rsidR="00114529" w:rsidRDefault="00114529" w:rsidP="00114529"/>
        </w:tc>
      </w:tr>
      <w:tr w:rsidR="00114529" w:rsidTr="00114529">
        <w:tc>
          <w:tcPr>
            <w:tcW w:w="1409" w:type="dxa"/>
          </w:tcPr>
          <w:p w:rsidR="00114529" w:rsidRDefault="00114529" w:rsidP="00114529"/>
        </w:tc>
        <w:tc>
          <w:tcPr>
            <w:tcW w:w="5104" w:type="dxa"/>
          </w:tcPr>
          <w:p w:rsidR="00114529" w:rsidRDefault="00114529" w:rsidP="00114529"/>
        </w:tc>
        <w:tc>
          <w:tcPr>
            <w:tcW w:w="2835" w:type="dxa"/>
          </w:tcPr>
          <w:p w:rsidR="00114529" w:rsidRDefault="00114529" w:rsidP="00114529"/>
        </w:tc>
        <w:tc>
          <w:tcPr>
            <w:tcW w:w="4678" w:type="dxa"/>
          </w:tcPr>
          <w:p w:rsidR="00114529" w:rsidRDefault="00114529" w:rsidP="00114529"/>
        </w:tc>
      </w:tr>
      <w:tr w:rsidR="00114529" w:rsidTr="00114529">
        <w:tc>
          <w:tcPr>
            <w:tcW w:w="1409" w:type="dxa"/>
          </w:tcPr>
          <w:p w:rsidR="00114529" w:rsidRDefault="00114529" w:rsidP="00114529"/>
        </w:tc>
        <w:tc>
          <w:tcPr>
            <w:tcW w:w="5104" w:type="dxa"/>
          </w:tcPr>
          <w:p w:rsidR="00114529" w:rsidRDefault="00114529" w:rsidP="00114529"/>
        </w:tc>
        <w:tc>
          <w:tcPr>
            <w:tcW w:w="2835" w:type="dxa"/>
          </w:tcPr>
          <w:p w:rsidR="00114529" w:rsidRDefault="00114529" w:rsidP="00114529"/>
        </w:tc>
        <w:tc>
          <w:tcPr>
            <w:tcW w:w="4678" w:type="dxa"/>
          </w:tcPr>
          <w:p w:rsidR="00114529" w:rsidRDefault="00114529" w:rsidP="00114529"/>
        </w:tc>
      </w:tr>
    </w:tbl>
    <w:p w:rsidR="00805277" w:rsidRPr="00805277" w:rsidRDefault="00805277" w:rsidP="00805277"/>
    <w:sectPr w:rsidR="00805277" w:rsidRPr="00805277" w:rsidSect="00805277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277" w:rsidRDefault="00805277" w:rsidP="00A25945">
      <w:pPr>
        <w:spacing w:after="0" w:line="240" w:lineRule="auto"/>
      </w:pPr>
      <w:r>
        <w:separator/>
      </w:r>
    </w:p>
  </w:endnote>
  <w:endnote w:type="continuationSeparator" w:id="0">
    <w:p w:rsidR="00805277" w:rsidRDefault="00805277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945" w:rsidRDefault="00E8327E" w:rsidP="00805277">
    <w:pPr>
      <w:pStyle w:val="Subtitle"/>
      <w:tabs>
        <w:tab w:val="right" w:pos="13892"/>
      </w:tabs>
      <w:jc w:val="left"/>
    </w:pPr>
    <w:r>
      <w:t>Red Opal</w:t>
    </w:r>
    <w:r w:rsidR="00A25945">
      <w:t xml:space="preserve"> Innovations</w:t>
    </w:r>
    <w:r w:rsidR="00A25945">
      <w:tab/>
      <w:t xml:space="preserve">Page </w:t>
    </w:r>
    <w:r w:rsidR="00A25945">
      <w:fldChar w:fldCharType="begin"/>
    </w:r>
    <w:r w:rsidR="00A25945">
      <w:instrText xml:space="preserve"> PAGE   \* MERGEFORMAT </w:instrText>
    </w:r>
    <w:r w:rsidR="00A25945">
      <w:fldChar w:fldCharType="separate"/>
    </w:r>
    <w:r w:rsidR="00E51754">
      <w:rPr>
        <w:noProof/>
      </w:rPr>
      <w:t>1</w:t>
    </w:r>
    <w:r w:rsidR="00A259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277" w:rsidRDefault="00805277" w:rsidP="00A25945">
      <w:pPr>
        <w:spacing w:after="0" w:line="240" w:lineRule="auto"/>
      </w:pPr>
      <w:r>
        <w:separator/>
      </w:r>
    </w:p>
  </w:footnote>
  <w:footnote w:type="continuationSeparator" w:id="0">
    <w:p w:rsidR="00805277" w:rsidRDefault="00805277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A3" w:rsidRDefault="00FF5A55" w:rsidP="00FF5A55">
    <w:pPr>
      <w:pStyle w:val="Subtitle"/>
      <w:tabs>
        <w:tab w:val="right" w:pos="13892"/>
      </w:tabs>
      <w:jc w:val="left"/>
    </w:pPr>
    <w:r>
      <w:t>[Student name]</w:t>
    </w:r>
    <w:r w:rsidR="00805277" w:rsidRPr="00805277">
      <w:t xml:space="preserve"> </w:t>
    </w:r>
    <w:r>
      <w:tab/>
    </w:r>
    <w:r w:rsidR="00805277" w:rsidRPr="00805277">
      <w:rPr>
        <w:noProof/>
      </w:rPr>
      <w:t xml:space="preserve">IT Maintenance </w:t>
    </w:r>
    <w:r w:rsidR="00240814">
      <w:rPr>
        <w:noProof/>
      </w:rPr>
      <w:t>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77"/>
    <w:rsid w:val="00020120"/>
    <w:rsid w:val="000750E8"/>
    <w:rsid w:val="00081222"/>
    <w:rsid w:val="001142B0"/>
    <w:rsid w:val="00114529"/>
    <w:rsid w:val="001312BE"/>
    <w:rsid w:val="001A50C3"/>
    <w:rsid w:val="002351B5"/>
    <w:rsid w:val="00240814"/>
    <w:rsid w:val="0029638D"/>
    <w:rsid w:val="002E572B"/>
    <w:rsid w:val="002F23A6"/>
    <w:rsid w:val="0033120A"/>
    <w:rsid w:val="003876F3"/>
    <w:rsid w:val="00387771"/>
    <w:rsid w:val="00420316"/>
    <w:rsid w:val="00453CF1"/>
    <w:rsid w:val="004D1195"/>
    <w:rsid w:val="00580E41"/>
    <w:rsid w:val="00595EAD"/>
    <w:rsid w:val="005A6805"/>
    <w:rsid w:val="006540BF"/>
    <w:rsid w:val="006B4F3A"/>
    <w:rsid w:val="006D740F"/>
    <w:rsid w:val="00702E97"/>
    <w:rsid w:val="00713AF8"/>
    <w:rsid w:val="0071627B"/>
    <w:rsid w:val="00790AE1"/>
    <w:rsid w:val="00794CD1"/>
    <w:rsid w:val="007A12C1"/>
    <w:rsid w:val="007C1788"/>
    <w:rsid w:val="00805277"/>
    <w:rsid w:val="0082797C"/>
    <w:rsid w:val="008472FD"/>
    <w:rsid w:val="0085456A"/>
    <w:rsid w:val="0089478F"/>
    <w:rsid w:val="008A61AB"/>
    <w:rsid w:val="008D49FD"/>
    <w:rsid w:val="00925254"/>
    <w:rsid w:val="00955ECB"/>
    <w:rsid w:val="00964872"/>
    <w:rsid w:val="009C342B"/>
    <w:rsid w:val="00A25945"/>
    <w:rsid w:val="00AA77CE"/>
    <w:rsid w:val="00AB67FD"/>
    <w:rsid w:val="00AC4EA9"/>
    <w:rsid w:val="00AD40E7"/>
    <w:rsid w:val="00B00E71"/>
    <w:rsid w:val="00B30ADC"/>
    <w:rsid w:val="00B70F46"/>
    <w:rsid w:val="00BC1DA3"/>
    <w:rsid w:val="00C35081"/>
    <w:rsid w:val="00D80CC3"/>
    <w:rsid w:val="00D9431A"/>
    <w:rsid w:val="00DB3D0B"/>
    <w:rsid w:val="00DC2B94"/>
    <w:rsid w:val="00DF5B00"/>
    <w:rsid w:val="00E0598F"/>
    <w:rsid w:val="00E51754"/>
    <w:rsid w:val="00E8327E"/>
    <w:rsid w:val="00F17549"/>
    <w:rsid w:val="00F80415"/>
    <w:rsid w:val="00FC3568"/>
    <w:rsid w:val="00FC722C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99282"/>
  <w15:chartTrackingRefBased/>
  <w15:docId w15:val="{DCF3CB58-6919-45C7-A210-186CD4FE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56A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4D1195"/>
    <w:pPr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5A6805"/>
    <w:pPr>
      <w:spacing w:after="0" w:line="240" w:lineRule="auto"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qFormat/>
    <w:rsid w:val="001142B0"/>
    <w:pPr>
      <w:jc w:val="center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Information%20Technology\ICT30115\ROI%20resources\ROI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CE4F7B357EB469B32CF6CE7167475" ma:contentTypeVersion="9" ma:contentTypeDescription="Create a new document." ma:contentTypeScope="" ma:versionID="e3a979e5c9777e182a9cff8298e2942a">
  <xsd:schema xmlns:xsd="http://www.w3.org/2001/XMLSchema" xmlns:xs="http://www.w3.org/2001/XMLSchema" xmlns:p="http://schemas.microsoft.com/office/2006/metadata/properties" xmlns:ns2="b798198a-4fbf-42be-8530-1d0c80d0fe61" xmlns:ns3="389f41fd-c1fd-42a7-9d73-f4e35625c411" targetNamespace="http://schemas.microsoft.com/office/2006/metadata/properties" ma:root="true" ma:fieldsID="fa14d50392ac2e3966cf29cc49dee434" ns2:_="" ns3:_="">
    <xsd:import namespace="b798198a-4fbf-42be-8530-1d0c80d0fe61"/>
    <xsd:import namespace="389f41fd-c1fd-42a7-9d73-f4e35625c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8198a-4fbf-42be-8530-1d0c80d0fe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f41fd-c1fd-42a7-9d73-f4e35625c41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8FF35-F6F4-44F6-9938-4AB3187A1900}"/>
</file>

<file path=customXml/itemProps2.xml><?xml version="1.0" encoding="utf-8"?>
<ds:datastoreItem xmlns:ds="http://schemas.openxmlformats.org/officeDocument/2006/customXml" ds:itemID="{B14DB9AC-C4DD-4C08-9A81-D4CB2153DB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8D20DF-C39B-4D37-83F8-760FDF2D3B84}">
  <ds:schemaRefs>
    <ds:schemaRef ds:uri="481ebe90-1a0d-467d-a133-8c4febd534eb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4AD98AE-8174-487D-9826-138D56B1E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ROI document template</Template>
  <TotalTime>3</TotalTime>
  <Pages>1</Pages>
  <Words>70</Words>
  <Characters>389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Krause, Annette</dc:creator>
  <cp:keywords/>
  <dc:description/>
  <cp:lastModifiedBy>Annette Krause</cp:lastModifiedBy>
  <cp:revision>4</cp:revision>
  <cp:lastPrinted>2015-12-06T07:33:00Z</cp:lastPrinted>
  <dcterms:created xsi:type="dcterms:W3CDTF">2019-02-07T03:06:00Z</dcterms:created>
  <dcterms:modified xsi:type="dcterms:W3CDTF">2019-02-07T03:32:00Z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0x010100221CE4F7B357EB469B32CF6CE7167475</vt:lpwstr>
  </property>
</Properties>
</file>